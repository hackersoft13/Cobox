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80" w:rightFromText="180" w:vertAnchor="text" w:horzAnchor="page" w:tblpX="993" w:tblpY="3207"/>
        <w:tblW w:w="72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240"/>
      </w:tblGrid>
      <w:tr w:rsidR="00AF4CBC" w14:paraId="63958A97" w14:textId="77777777">
        <w:trPr>
          <w:trHeight w:val="1771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6BBD98A3" w14:textId="77777777" w:rsidR="00AF4CBC" w:rsidRDefault="00231967">
            <w:r>
              <w:rPr>
                <w:noProof/>
                <w:lang w:eastAsia="fr-FR"/>
              </w:rPr>
              <mc:AlternateContent>
                <mc:Choice Requires="wps">
                  <w:drawing>
                    <wp:inline distT="0" distB="0" distL="0" distR="0" wp14:anchorId="0FD8B910" wp14:editId="5DF839F6">
                      <wp:extent cx="4583876" cy="1339403"/>
                      <wp:effectExtent l="0" t="0" r="0" b="0"/>
                      <wp:docPr id="8" name="Zone de texte 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583876" cy="133940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6D640D1" w14:textId="70C9F37D" w:rsidR="00AF4CBC" w:rsidRDefault="00F86A97">
                                  <w:pPr>
                                    <w:pStyle w:val="Titre"/>
                                  </w:pPr>
                                  <w:r>
                                    <w:rPr>
                                      <w:lang w:bidi="fr-FR"/>
                                    </w:rPr>
                                    <w:t>RAPPORT DE PROJET FINAL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shapetype w14:anchorId="0FD8B91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 8" o:spid="_x0000_s1026" type="#_x0000_t202" style="width:360.95pt;height:10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" filled="f" stroked="f" strokeweight=".5pt">
                      <v:textbox>
                        <w:txbxContent>
                          <w:p w14:paraId="06D640D1" w14:textId="70C9F37D" w:rsidR="00AF4CBC" w:rsidRDefault="00F86A97">
                            <w:pPr>
                              <w:pStyle w:val="Titre"/>
                            </w:pPr>
                            <w:r>
                              <w:rPr>
                                <w:lang w:bidi="fr-FR"/>
                              </w:rPr>
                              <w:t>RAPPORT DE PROJET FINAL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tbl>
      <w:tblPr>
        <w:tblpPr w:leftFromText="180" w:rightFromText="180" w:vertAnchor="text" w:horzAnchor="page" w:tblpX="954" w:tblpY="289"/>
        <w:tblW w:w="5631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31"/>
      </w:tblGrid>
      <w:tr w:rsidR="00AF4CBC" w14:paraId="4CD337E6" w14:textId="77777777">
        <w:trPr>
          <w:trHeight w:val="2043"/>
        </w:trPr>
        <w:tc>
          <w:tcPr>
            <w:tcW w:w="5631" w:type="dxa"/>
          </w:tcPr>
          <w:p w14:paraId="7AF2B9EA" w14:textId="77777777" w:rsidR="00AF4CBC" w:rsidRDefault="00231967">
            <w:r>
              <w:rPr>
                <w:noProof/>
                <w:lang w:eastAsia="fr-FR"/>
              </w:rPr>
              <mc:AlternateContent>
                <mc:Choice Requires="wps">
                  <w:drawing>
                    <wp:inline distT="0" distB="0" distL="0" distR="0" wp14:anchorId="27A922CF" wp14:editId="1EA9196C">
                      <wp:extent cx="2841625" cy="469265"/>
                      <wp:effectExtent l="0" t="0" r="0" b="6985"/>
                      <wp:docPr id="6" name="Zone de texte 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42054" cy="4695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FC8E126" w14:textId="77777777" w:rsidR="00AF4CBC" w:rsidRDefault="00231967">
                                  <w:pPr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56"/>
                                      <w:szCs w:val="4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56"/>
                                      <w:szCs w:val="48"/>
                                      <w:lang w:bidi="fr-FR"/>
                                    </w:rPr>
                                    <w:t>CoBox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shape w14:anchorId="27A922CF" id="Zone de texte 6" o:spid="_x0000_s1027" type="#_x0000_t202" style="width:223.75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" filled="f" stroked="f" strokeweight=".5pt">
                      <v:textbox>
                        <w:txbxContent>
                          <w:p w14:paraId="4FC8E126" w14:textId="77777777" w:rsidR="00AF4CBC" w:rsidRDefault="00231967">
                            <w:pPr>
                              <w:rPr>
                                <w:rFonts w:asciiTheme="majorHAnsi" w:hAnsiTheme="majorHAnsi"/>
                                <w:color w:val="0189F9" w:themeColor="accent1"/>
                                <w:sz w:val="56"/>
                                <w:szCs w:val="48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0189F9" w:themeColor="accent1"/>
                                <w:sz w:val="56"/>
                                <w:szCs w:val="48"/>
                                <w:lang w:bidi="fr-FR"/>
                              </w:rPr>
                              <w:t>CoBox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bookmarkStart w:id="0" w:name="_GoBack"/>
            <w:r>
              <w:rPr>
                <w:noProof/>
                <w:lang w:eastAsia="fr-FR"/>
              </w:rPr>
              <mc:AlternateContent>
                <mc:Choice Requires="wps">
                  <w:drawing>
                    <wp:inline distT="0" distB="0" distL="0" distR="0" wp14:anchorId="5840FCE1" wp14:editId="764D845A">
                      <wp:extent cx="4321834" cy="605155"/>
                      <wp:effectExtent l="0" t="0" r="0" b="4445"/>
                      <wp:docPr id="7" name="Zone de texte 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21834" cy="6051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882D481" w14:textId="77D9D275" w:rsidR="00C6602F" w:rsidRPr="00C6602F" w:rsidRDefault="00231967">
                                  <w:pPr>
                                    <w:rPr>
                                      <w:sz w:val="24"/>
                                      <w:lang w:val="en-US" w:bidi="fr-FR"/>
                                    </w:rPr>
                                  </w:pPr>
                                  <w:proofErr w:type="spellStart"/>
                                  <w:proofErr w:type="gramStart"/>
                                  <w:r w:rsidRPr="00C6602F">
                                    <w:rPr>
                                      <w:sz w:val="24"/>
                                      <w:lang w:val="en-US" w:bidi="fr-FR"/>
                                    </w:rPr>
                                    <w:t>Github</w:t>
                                  </w:r>
                                  <w:proofErr w:type="spellEnd"/>
                                  <w:r w:rsidRPr="00C6602F">
                                    <w:rPr>
                                      <w:sz w:val="24"/>
                                      <w:lang w:val="en-US" w:bidi="fr-FR"/>
                                    </w:rPr>
                                    <w:t> :</w:t>
                                  </w:r>
                                  <w:proofErr w:type="gramEnd"/>
                                  <w:r w:rsidRPr="00C6602F">
                                    <w:rPr>
                                      <w:sz w:val="24"/>
                                      <w:lang w:val="en-US" w:bidi="fr-FR"/>
                                    </w:rPr>
                                    <w:t xml:space="preserve"> </w:t>
                                  </w:r>
                                  <w:hyperlink r:id="rId9" w:history="1">
                                    <w:r w:rsidR="00C6602F" w:rsidRPr="00C6602F">
                                      <w:rPr>
                                        <w:rStyle w:val="Lienhypertexte"/>
                                        <w:sz w:val="24"/>
                                      </w:rPr>
                                      <w:t>https://github.com/hackersoft13/Cobox</w:t>
                                    </w:r>
                                  </w:hyperlink>
                                </w:p>
                                <w:p w14:paraId="1D789E21" w14:textId="0A707D47" w:rsidR="00AF4CBC" w:rsidRPr="00C6602F" w:rsidRDefault="00231967">
                                  <w:pPr>
                                    <w:rPr>
                                      <w:sz w:val="24"/>
                                      <w:lang w:val="en-US"/>
                                    </w:rPr>
                                  </w:pPr>
                                  <w:r w:rsidRPr="00C6602F">
                                    <w:rPr>
                                      <w:sz w:val="24"/>
                                      <w:lang w:val="en-US" w:bidi="fr-FR"/>
                                    </w:rPr>
                                    <w:t xml:space="preserve">Site </w:t>
                                  </w:r>
                                  <w:proofErr w:type="gramStart"/>
                                  <w:r w:rsidRPr="00C6602F">
                                    <w:rPr>
                                      <w:sz w:val="24"/>
                                      <w:lang w:val="en-US" w:bidi="fr-FR"/>
                                    </w:rPr>
                                    <w:t>web :</w:t>
                                  </w:r>
                                  <w:proofErr w:type="gramEnd"/>
                                  <w:r w:rsidRPr="00C6602F">
                                    <w:rPr>
                                      <w:sz w:val="24"/>
                                      <w:lang w:val="en-US" w:bidi="fr-FR"/>
                                    </w:rPr>
                                    <w:t xml:space="preserve"> cobox.paulitow.fr</w:t>
                                  </w:r>
                                </w:p>
                                <w:p w14:paraId="3757161B" w14:textId="77777777" w:rsidR="00AF4CBC" w:rsidRPr="00C6602F" w:rsidRDefault="00AF4CBC">
                                  <w:pPr>
                                    <w:rPr>
                                      <w:sz w:val="24"/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5840FCE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 7" o:spid="_x0000_s1028" type="#_x0000_t202" style="width:340.3pt;height:4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" filled="f" stroked="f" strokeweight=".5pt">
                      <v:textbox>
                        <w:txbxContent>
                          <w:p w14:paraId="1882D481" w14:textId="77D9D275" w:rsidR="00C6602F" w:rsidRPr="00C6602F" w:rsidRDefault="00231967">
                            <w:pPr>
                              <w:rPr>
                                <w:sz w:val="24"/>
                                <w:lang w:val="en-US" w:bidi="fr-FR"/>
                              </w:rPr>
                            </w:pPr>
                            <w:proofErr w:type="spellStart"/>
                            <w:proofErr w:type="gramStart"/>
                            <w:r w:rsidRPr="00C6602F">
                              <w:rPr>
                                <w:sz w:val="24"/>
                                <w:lang w:val="en-US" w:bidi="fr-FR"/>
                              </w:rPr>
                              <w:t>Github</w:t>
                            </w:r>
                            <w:proofErr w:type="spellEnd"/>
                            <w:r w:rsidRPr="00C6602F">
                              <w:rPr>
                                <w:sz w:val="24"/>
                                <w:lang w:val="en-US" w:bidi="fr-FR"/>
                              </w:rPr>
                              <w:t> :</w:t>
                            </w:r>
                            <w:proofErr w:type="gramEnd"/>
                            <w:r w:rsidRPr="00C6602F">
                              <w:rPr>
                                <w:sz w:val="24"/>
                                <w:lang w:val="en-US" w:bidi="fr-FR"/>
                              </w:rPr>
                              <w:t xml:space="preserve"> </w:t>
                            </w:r>
                            <w:hyperlink r:id="rId10" w:history="1">
                              <w:r w:rsidR="00C6602F" w:rsidRPr="00C6602F">
                                <w:rPr>
                                  <w:rStyle w:val="Lienhypertexte"/>
                                  <w:sz w:val="24"/>
                                </w:rPr>
                                <w:t>https://github.com/hackersoft13/Cobox</w:t>
                              </w:r>
                            </w:hyperlink>
                          </w:p>
                          <w:p w14:paraId="1D789E21" w14:textId="0A707D47" w:rsidR="00AF4CBC" w:rsidRPr="00C6602F" w:rsidRDefault="00231967">
                            <w:pPr>
                              <w:rPr>
                                <w:sz w:val="24"/>
                                <w:lang w:val="en-US"/>
                              </w:rPr>
                            </w:pPr>
                            <w:r w:rsidRPr="00C6602F">
                              <w:rPr>
                                <w:sz w:val="24"/>
                                <w:lang w:val="en-US" w:bidi="fr-FR"/>
                              </w:rPr>
                              <w:t xml:space="preserve">Site </w:t>
                            </w:r>
                            <w:proofErr w:type="gramStart"/>
                            <w:r w:rsidRPr="00C6602F">
                              <w:rPr>
                                <w:sz w:val="24"/>
                                <w:lang w:val="en-US" w:bidi="fr-FR"/>
                              </w:rPr>
                              <w:t>web :</w:t>
                            </w:r>
                            <w:proofErr w:type="gramEnd"/>
                            <w:r w:rsidRPr="00C6602F">
                              <w:rPr>
                                <w:sz w:val="24"/>
                                <w:lang w:val="en-US" w:bidi="fr-FR"/>
                              </w:rPr>
                              <w:t xml:space="preserve"> cobox.paulitow.fr</w:t>
                            </w:r>
                          </w:p>
                          <w:p w14:paraId="3757161B" w14:textId="77777777" w:rsidR="00AF4CBC" w:rsidRPr="00C6602F" w:rsidRDefault="00AF4CBC">
                            <w:pPr>
                              <w:rPr>
                                <w:sz w:val="24"/>
                                <w:lang w:val="en-US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bookmarkEnd w:id="0"/>
          </w:p>
        </w:tc>
      </w:tr>
    </w:tbl>
    <w:p w14:paraId="5E144FFD" w14:textId="0A6032C1" w:rsidR="00AF4CBC" w:rsidRDefault="00AF4CBC"/>
    <w:tbl>
      <w:tblPr>
        <w:tblpPr w:leftFromText="180" w:rightFromText="180" w:vertAnchor="text" w:horzAnchor="margin" w:tblpXSpec="center" w:tblpY="13051"/>
        <w:tblW w:w="1035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9"/>
        <w:gridCol w:w="4901"/>
      </w:tblGrid>
      <w:tr w:rsidR="00AF4CBC" w14:paraId="59CFAB4E" w14:textId="77777777">
        <w:trPr>
          <w:trHeight w:val="1080"/>
        </w:trPr>
        <w:tc>
          <w:tcPr>
            <w:tcW w:w="5449" w:type="dxa"/>
            <w:vAlign w:val="center"/>
          </w:tcPr>
          <w:p w14:paraId="4C4D8A28" w14:textId="77777777" w:rsidR="00AF4CBC" w:rsidRDefault="00231967">
            <w:r>
              <w:rPr>
                <w:noProof/>
                <w:lang w:eastAsia="fr-FR"/>
              </w:rPr>
              <mc:AlternateContent>
                <mc:Choice Requires="wps">
                  <w:drawing>
                    <wp:inline distT="0" distB="0" distL="0" distR="0" wp14:anchorId="2F7CF33B" wp14:editId="678BE025">
                      <wp:extent cx="3248025" cy="647700"/>
                      <wp:effectExtent l="0" t="0" r="0" b="0"/>
                      <wp:docPr id="13" name="Zone de texte 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48168" cy="647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BED9D15" w14:textId="77777777" w:rsidR="00AF4CBC" w:rsidRDefault="00231967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  <w:lang w:bidi="fr-FR"/>
                                    </w:rPr>
                                    <w:t>Projet de système d’exploitation</w:t>
                                  </w:r>
                                </w:p>
                                <w:p w14:paraId="05AFE628" w14:textId="4BA484D9" w:rsidR="00AF4CBC" w:rsidRDefault="00231967">
                                  <w:r>
                                    <w:rPr>
                                      <w:lang w:bidi="fr-FR"/>
                                    </w:rPr>
                                    <w:t xml:space="preserve">Moyse </w:t>
                                  </w:r>
                                  <w:r w:rsidR="00757338">
                                    <w:rPr>
                                      <w:lang w:bidi="fr-FR"/>
                                    </w:rPr>
                                    <w:t>–</w:t>
                                  </w:r>
                                  <w:r>
                                    <w:rPr>
                                      <w:lang w:bidi="fr-FR"/>
                                    </w:rPr>
                                    <w:t xml:space="preserve"> Desmarets</w:t>
                                  </w:r>
                                  <w:r w:rsidR="00757338">
                                    <w:rPr>
                                      <w:lang w:bidi="fr-FR"/>
                                    </w:rPr>
                                    <w:t xml:space="preserve"> – </w:t>
                                  </w:r>
                                  <w:proofErr w:type="spellStart"/>
                                  <w:r w:rsidR="00757338">
                                    <w:rPr>
                                      <w:lang w:bidi="fr-FR"/>
                                    </w:rPr>
                                    <w:t>Ilhe</w:t>
                                  </w:r>
                                  <w:proofErr w:type="spellEnd"/>
                                  <w:r w:rsidR="00757338">
                                    <w:rPr>
                                      <w:lang w:bidi="fr-FR"/>
                                    </w:rPr>
                                    <w:t xml:space="preserve"> - </w:t>
                                  </w:r>
                                  <w:proofErr w:type="spellStart"/>
                                  <w:r w:rsidR="00757338">
                                    <w:rPr>
                                      <w:lang w:bidi="fr-FR"/>
                                    </w:rPr>
                                    <w:t>Legeas</w:t>
                                  </w:r>
                                  <w:proofErr w:type="spellEnd"/>
                                </w:p>
                                <w:p w14:paraId="481D307F" w14:textId="77777777" w:rsidR="00AF4CBC" w:rsidRDefault="00AF4CBC"/>
                                <w:p w14:paraId="22DA592C" w14:textId="77777777" w:rsidR="00AF4CBC" w:rsidRDefault="00AF4CBC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shape w14:anchorId="2F7CF33B" id="Zone de texte 13" o:spid="_x0000_s1029" type="#_x0000_t202" style="width:255.7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" filled="f" stroked="f" strokeweight=".5pt">
                      <v:textbox>
                        <w:txbxContent>
                          <w:p w14:paraId="1BED9D15" w14:textId="77777777" w:rsidR="00AF4CBC" w:rsidRDefault="00231967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bidi="fr-FR"/>
                              </w:rPr>
                              <w:t>Projet de système d’exploitation</w:t>
                            </w:r>
                          </w:p>
                          <w:p w14:paraId="05AFE628" w14:textId="4BA484D9" w:rsidR="00AF4CBC" w:rsidRDefault="00231967">
                            <w:r>
                              <w:rPr>
                                <w:lang w:bidi="fr-FR"/>
                              </w:rPr>
                              <w:t xml:space="preserve">Moyse </w:t>
                            </w:r>
                            <w:r w:rsidR="00757338">
                              <w:rPr>
                                <w:lang w:bidi="fr-FR"/>
                              </w:rPr>
                              <w:t>–</w:t>
                            </w:r>
                            <w:r>
                              <w:rPr>
                                <w:lang w:bidi="fr-FR"/>
                              </w:rPr>
                              <w:t xml:space="preserve"> Desmarets</w:t>
                            </w:r>
                            <w:r w:rsidR="00757338">
                              <w:rPr>
                                <w:lang w:bidi="fr-FR"/>
                              </w:rPr>
                              <w:t xml:space="preserve"> – Ilhe - Legeas</w:t>
                            </w:r>
                          </w:p>
                          <w:p w14:paraId="481D307F" w14:textId="77777777" w:rsidR="00AF4CBC" w:rsidRDefault="00AF4CBC"/>
                          <w:p w14:paraId="22DA592C" w14:textId="77777777" w:rsidR="00AF4CBC" w:rsidRDefault="00AF4CBC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4901" w:type="dxa"/>
            <w:vAlign w:val="center"/>
          </w:tcPr>
          <w:p w14:paraId="55B9F3ED" w14:textId="77777777" w:rsidR="00AF4CBC" w:rsidRDefault="00231967">
            <w:pPr>
              <w:jc w:val="right"/>
            </w:pPr>
            <w:r>
              <w:rPr>
                <w:noProof/>
                <w:lang w:eastAsia="fr-FR"/>
              </w:rPr>
              <w:drawing>
                <wp:inline distT="0" distB="0" distL="0" distR="0" wp14:anchorId="7C22D0BE" wp14:editId="5EAEF90A">
                  <wp:extent cx="2389505" cy="600075"/>
                  <wp:effectExtent l="0" t="0" r="0" b="0"/>
                  <wp:docPr id="5" name="Image 5" descr="Résultat de recherche d'images pour &quot;isen&quot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5" descr="Résultat de recherche d'images pour &quot;isen&quot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515" cy="613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EBB1DF" w14:textId="1D2DD1CC" w:rsidR="00AF4CBC" w:rsidRDefault="00231967">
      <w:r>
        <w:rPr>
          <w:noProof/>
          <w:lang w:eastAsia="fr-FR"/>
        </w:rPr>
        <w:drawing>
          <wp:anchor distT="0" distB="0" distL="114300" distR="114300" simplePos="0" relativeHeight="251662336" behindDoc="1" locked="0" layoutInCell="1" allowOverlap="1" wp14:anchorId="7994E3C0" wp14:editId="5FF224E6">
            <wp:simplePos x="0" y="0"/>
            <wp:positionH relativeFrom="column">
              <wp:posOffset>-12065</wp:posOffset>
            </wp:positionH>
            <wp:positionV relativeFrom="paragraph">
              <wp:posOffset>3030855</wp:posOffset>
            </wp:positionV>
            <wp:extent cx="2330450" cy="3310890"/>
            <wp:effectExtent l="0" t="0" r="0" b="3810"/>
            <wp:wrapNone/>
            <wp:docPr id="4" name="Graphisme 4" descr="rectangle transparent color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sme 4" descr="rectangle transparent coloré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60288" behindDoc="1" locked="0" layoutInCell="1" allowOverlap="1" wp14:anchorId="677E77F9" wp14:editId="79CD854A">
            <wp:simplePos x="0" y="0"/>
            <wp:positionH relativeFrom="column">
              <wp:posOffset>-12065</wp:posOffset>
            </wp:positionH>
            <wp:positionV relativeFrom="paragraph">
              <wp:posOffset>3037205</wp:posOffset>
            </wp:positionV>
            <wp:extent cx="7045325" cy="3329305"/>
            <wp:effectExtent l="0" t="0" r="3810" b="5080"/>
            <wp:wrapNone/>
            <wp:docPr id="3" name="Image 3" descr="photo d’un centre d’affai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photo d’un centre d’affaires"/>
                    <pic:cNvPicPr>
                      <a:picLocks noChangeAspect="1"/>
                    </pic:cNvPicPr>
                  </pic:nvPicPr>
                  <pic:blipFill>
                    <a:blip r:embed="rId13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57" cy="3329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61312" behindDoc="1" locked="0" layoutInCell="1" allowOverlap="1" wp14:anchorId="5C7F4F0F" wp14:editId="1B08D0F0">
            <wp:simplePos x="0" y="0"/>
            <wp:positionH relativeFrom="column">
              <wp:posOffset>3376295</wp:posOffset>
            </wp:positionH>
            <wp:positionV relativeFrom="paragraph">
              <wp:posOffset>1452880</wp:posOffset>
            </wp:positionV>
            <wp:extent cx="2273935" cy="3122295"/>
            <wp:effectExtent l="0" t="0" r="0" b="1905"/>
            <wp:wrapNone/>
            <wp:docPr id="2" name="Graphisme 2" descr="rectangle transparent color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sme 2" descr="rectangle transparent coloré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74015" cy="3122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58240" behindDoc="1" locked="0" layoutInCell="1" allowOverlap="1" wp14:anchorId="3C443C89" wp14:editId="20D33A33">
            <wp:simplePos x="0" y="0"/>
            <wp:positionH relativeFrom="column">
              <wp:posOffset>-718185</wp:posOffset>
            </wp:positionH>
            <wp:positionV relativeFrom="paragraph">
              <wp:posOffset>1619885</wp:posOffset>
            </wp:positionV>
            <wp:extent cx="5859780" cy="2489835"/>
            <wp:effectExtent l="0" t="0" r="7620" b="5715"/>
            <wp:wrapNone/>
            <wp:docPr id="1" name="Graphisme 1" descr="rectangle color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sme 1" descr="rectangle coloré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89478" cy="250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bidi="fr-FR"/>
        </w:rPr>
        <w:br w:type="page"/>
      </w:r>
    </w:p>
    <w:sdt>
      <w:sdtPr>
        <w:rPr>
          <w:rFonts w:asciiTheme="minorHAnsi" w:eastAsiaTheme="minorEastAsia" w:hAnsiTheme="minorHAnsi" w:cstheme="minorBidi"/>
          <w:bCs w:val="0"/>
          <w:caps w:val="0"/>
          <w:sz w:val="36"/>
          <w:szCs w:val="22"/>
        </w:rPr>
        <w:id w:val="2111469897"/>
        <w:docPartObj>
          <w:docPartGallery w:val="Table of Contents"/>
          <w:docPartUnique/>
        </w:docPartObj>
      </w:sdtPr>
      <w:sdtEndPr/>
      <w:sdtContent>
        <w:p w14:paraId="03136606" w14:textId="77777777" w:rsidR="00AF4CBC" w:rsidRPr="00A43D70" w:rsidRDefault="00231967">
          <w:pPr>
            <w:pStyle w:val="En-ttedetabledesmatires1"/>
            <w:framePr w:wrap="around"/>
            <w:rPr>
              <w:sz w:val="48"/>
              <w:szCs w:val="36"/>
            </w:rPr>
          </w:pPr>
          <w:r w:rsidRPr="00A43D70">
            <w:rPr>
              <w:sz w:val="48"/>
              <w:szCs w:val="36"/>
            </w:rPr>
            <w:t>Table des matières</w:t>
          </w:r>
        </w:p>
        <w:p w14:paraId="28BC68C6" w14:textId="2202CCD1" w:rsidR="008C281B" w:rsidRDefault="00231967">
          <w:pPr>
            <w:pStyle w:val="TM1"/>
            <w:tabs>
              <w:tab w:val="left" w:pos="560"/>
            </w:tabs>
            <w:rPr>
              <w:b w:val="0"/>
              <w:noProof/>
              <w:color w:val="auto"/>
              <w:sz w:val="22"/>
              <w:lang w:eastAsia="fr-FR"/>
            </w:rPr>
          </w:pPr>
          <w:r w:rsidRPr="00A43D70">
            <w:rPr>
              <w:sz w:val="36"/>
              <w:szCs w:val="28"/>
            </w:rPr>
            <w:fldChar w:fldCharType="begin"/>
          </w:r>
          <w:r w:rsidRPr="00A43D70">
            <w:rPr>
              <w:sz w:val="36"/>
              <w:szCs w:val="28"/>
            </w:rPr>
            <w:instrText xml:space="preserve"> TOC \o "1-3" \h \z \u </w:instrText>
          </w:r>
          <w:r w:rsidRPr="00A43D70">
            <w:rPr>
              <w:sz w:val="36"/>
              <w:szCs w:val="28"/>
            </w:rPr>
            <w:fldChar w:fldCharType="separate"/>
          </w:r>
          <w:hyperlink w:anchor="_Toc27861615" w:history="1">
            <w:r w:rsidR="008C281B" w:rsidRPr="00C073D7">
              <w:rPr>
                <w:rStyle w:val="Lienhypertexte"/>
                <w:noProof/>
              </w:rPr>
              <w:t>I.</w:t>
            </w:r>
            <w:r w:rsidR="008C281B">
              <w:rPr>
                <w:b w:val="0"/>
                <w:noProof/>
                <w:color w:val="auto"/>
                <w:sz w:val="22"/>
                <w:lang w:eastAsia="fr-FR"/>
              </w:rPr>
              <w:tab/>
            </w:r>
            <w:r w:rsidR="008C281B" w:rsidRPr="00C073D7">
              <w:rPr>
                <w:rStyle w:val="Lienhypertexte"/>
                <w:noProof/>
              </w:rPr>
              <w:t>Etat des lieux (AS IS)</w:t>
            </w:r>
            <w:r w:rsidR="008C281B">
              <w:rPr>
                <w:noProof/>
                <w:webHidden/>
              </w:rPr>
              <w:tab/>
            </w:r>
            <w:r w:rsidR="008C281B">
              <w:rPr>
                <w:noProof/>
                <w:webHidden/>
              </w:rPr>
              <w:fldChar w:fldCharType="begin"/>
            </w:r>
            <w:r w:rsidR="008C281B">
              <w:rPr>
                <w:noProof/>
                <w:webHidden/>
              </w:rPr>
              <w:instrText xml:space="preserve"> PAGEREF _Toc27861615 \h </w:instrText>
            </w:r>
            <w:r w:rsidR="008C281B">
              <w:rPr>
                <w:noProof/>
                <w:webHidden/>
              </w:rPr>
            </w:r>
            <w:r w:rsidR="008C281B">
              <w:rPr>
                <w:noProof/>
                <w:webHidden/>
              </w:rPr>
              <w:fldChar w:fldCharType="separate"/>
            </w:r>
            <w:r w:rsidR="00D10ACB">
              <w:rPr>
                <w:noProof/>
                <w:webHidden/>
              </w:rPr>
              <w:t>2</w:t>
            </w:r>
            <w:r w:rsidR="008C281B">
              <w:rPr>
                <w:noProof/>
                <w:webHidden/>
              </w:rPr>
              <w:fldChar w:fldCharType="end"/>
            </w:r>
          </w:hyperlink>
        </w:p>
        <w:p w14:paraId="5F0C3B7C" w14:textId="1F871EA5" w:rsidR="008C281B" w:rsidRDefault="008C281B">
          <w:pPr>
            <w:pStyle w:val="TM2"/>
            <w:rPr>
              <w:b w:val="0"/>
              <w:noProof/>
              <w:color w:val="auto"/>
              <w:sz w:val="22"/>
              <w:lang w:eastAsia="fr-FR"/>
            </w:rPr>
          </w:pPr>
          <w:hyperlink w:anchor="_Toc27861616" w:history="1">
            <w:r w:rsidRPr="00C073D7">
              <w:rPr>
                <w:rStyle w:val="Lienhypertexte"/>
                <w:noProof/>
              </w:rPr>
              <w:t>1.1 Rappel des Besoins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_Toc27861616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C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2EFCA" w14:textId="6E5BB0C9" w:rsidR="008C281B" w:rsidRDefault="008C281B">
          <w:pPr>
            <w:pStyle w:val="TM2"/>
            <w:tabs>
              <w:tab w:val="left" w:pos="660"/>
            </w:tabs>
            <w:rPr>
              <w:b w:val="0"/>
              <w:noProof/>
              <w:color w:val="auto"/>
              <w:sz w:val="22"/>
              <w:lang w:eastAsia="fr-FR"/>
            </w:rPr>
          </w:pPr>
          <w:hyperlink w:anchor="_Toc27861617" w:history="1">
            <w:r w:rsidRPr="00C073D7">
              <w:rPr>
                <w:rStyle w:val="Lienhypertexte"/>
                <w:noProof/>
              </w:rPr>
              <w:t>1.2.</w:t>
            </w:r>
            <w:r>
              <w:rPr>
                <w:b w:val="0"/>
                <w:noProof/>
                <w:color w:val="auto"/>
                <w:sz w:val="22"/>
                <w:lang w:eastAsia="fr-FR"/>
              </w:rPr>
              <w:tab/>
            </w:r>
            <w:r w:rsidRPr="00C073D7">
              <w:rPr>
                <w:rStyle w:val="Lienhypertexte"/>
                <w:noProof/>
              </w:rPr>
              <w:t>Rappel des Contraintes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_Toc27861617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C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6203A" w14:textId="04589149" w:rsidR="008C281B" w:rsidRDefault="008C281B">
          <w:pPr>
            <w:pStyle w:val="TM2"/>
            <w:tabs>
              <w:tab w:val="left" w:pos="660"/>
            </w:tabs>
            <w:rPr>
              <w:rStyle w:val="Lienhypertexte"/>
              <w:noProof/>
            </w:rPr>
          </w:pPr>
          <w:hyperlink w:anchor="_Toc27861618" w:history="1">
            <w:r w:rsidRPr="00C073D7">
              <w:rPr>
                <w:rStyle w:val="Lienhypertexte"/>
                <w:noProof/>
              </w:rPr>
              <w:t>1.3.</w:t>
            </w:r>
            <w:r>
              <w:rPr>
                <w:b w:val="0"/>
                <w:noProof/>
                <w:color w:val="auto"/>
                <w:sz w:val="22"/>
                <w:lang w:eastAsia="fr-FR"/>
              </w:rPr>
              <w:tab/>
            </w:r>
            <w:r w:rsidRPr="00C073D7">
              <w:rPr>
                <w:rStyle w:val="Lienhypertexte"/>
                <w:noProof/>
              </w:rPr>
              <w:t>Roadmap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_Toc27861618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C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2BAF3" w14:textId="77777777" w:rsidR="00C610A5" w:rsidRPr="00C610A5" w:rsidRDefault="00C610A5" w:rsidP="00C610A5"/>
        <w:p w14:paraId="7ECF370B" w14:textId="72CE1E92" w:rsidR="008C281B" w:rsidRDefault="008C281B">
          <w:pPr>
            <w:pStyle w:val="TM1"/>
            <w:tabs>
              <w:tab w:val="left" w:pos="560"/>
            </w:tabs>
            <w:rPr>
              <w:b w:val="0"/>
              <w:noProof/>
              <w:color w:val="auto"/>
              <w:sz w:val="22"/>
              <w:lang w:eastAsia="fr-FR"/>
            </w:rPr>
          </w:pPr>
          <w:hyperlink w:anchor="_Toc27861619" w:history="1">
            <w:r w:rsidRPr="00C073D7">
              <w:rPr>
                <w:rStyle w:val="Lienhypertexte"/>
                <w:noProof/>
              </w:rPr>
              <w:t>II.</w:t>
            </w:r>
            <w:r>
              <w:rPr>
                <w:b w:val="0"/>
                <w:noProof/>
                <w:color w:val="auto"/>
                <w:sz w:val="22"/>
                <w:lang w:eastAsia="fr-FR"/>
              </w:rPr>
              <w:tab/>
            </w:r>
            <w:r w:rsidRPr="00C073D7">
              <w:rPr>
                <w:rStyle w:val="Lienhypertexte"/>
                <w:noProof/>
              </w:rPr>
              <w:t>Complétion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_Toc27861619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C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FA95D" w14:textId="53E760EE" w:rsidR="008C281B" w:rsidRDefault="008C281B">
          <w:pPr>
            <w:pStyle w:val="TM2"/>
            <w:tabs>
              <w:tab w:val="left" w:pos="660"/>
            </w:tabs>
            <w:rPr>
              <w:b w:val="0"/>
              <w:noProof/>
              <w:color w:val="auto"/>
              <w:sz w:val="22"/>
              <w:lang w:eastAsia="fr-FR"/>
            </w:rPr>
          </w:pPr>
          <w:hyperlink w:anchor="_Toc27861620" w:history="1">
            <w:r w:rsidRPr="00C073D7">
              <w:rPr>
                <w:rStyle w:val="Lienhypertexte"/>
                <w:noProof/>
              </w:rPr>
              <w:t>2.1.</w:t>
            </w:r>
            <w:r>
              <w:rPr>
                <w:b w:val="0"/>
                <w:noProof/>
                <w:color w:val="auto"/>
                <w:sz w:val="22"/>
                <w:lang w:eastAsia="fr-FR"/>
              </w:rPr>
              <w:tab/>
            </w:r>
            <w:r w:rsidRPr="00C073D7">
              <w:rPr>
                <w:rStyle w:val="Lienhypertexte"/>
                <w:noProof/>
              </w:rPr>
              <w:t>Fonctionnalités opérantes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_Toc27861620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C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1451B" w14:textId="03F43777" w:rsidR="008C281B" w:rsidRDefault="008C281B">
          <w:pPr>
            <w:pStyle w:val="TM2"/>
            <w:tabs>
              <w:tab w:val="left" w:pos="660"/>
            </w:tabs>
            <w:rPr>
              <w:b w:val="0"/>
              <w:noProof/>
              <w:color w:val="auto"/>
              <w:sz w:val="22"/>
              <w:lang w:eastAsia="fr-FR"/>
            </w:rPr>
          </w:pPr>
          <w:hyperlink w:anchor="_Toc27861621" w:history="1">
            <w:r w:rsidRPr="00C073D7">
              <w:rPr>
                <w:rStyle w:val="Lienhypertexte"/>
                <w:noProof/>
              </w:rPr>
              <w:t>2.2.</w:t>
            </w:r>
            <w:r>
              <w:rPr>
                <w:b w:val="0"/>
                <w:noProof/>
                <w:color w:val="auto"/>
                <w:sz w:val="22"/>
                <w:lang w:eastAsia="fr-FR"/>
              </w:rPr>
              <w:tab/>
            </w:r>
            <w:r w:rsidRPr="00C073D7">
              <w:rPr>
                <w:rStyle w:val="Lienhypertexte"/>
                <w:noProof/>
              </w:rPr>
              <w:t>Démonstration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_Toc27861621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C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4DB14" w14:textId="6D39CEE4" w:rsidR="008C281B" w:rsidRDefault="008C281B">
          <w:pPr>
            <w:pStyle w:val="TM2"/>
            <w:tabs>
              <w:tab w:val="left" w:pos="660"/>
            </w:tabs>
            <w:rPr>
              <w:b w:val="0"/>
              <w:noProof/>
              <w:color w:val="auto"/>
              <w:sz w:val="22"/>
              <w:lang w:eastAsia="fr-FR"/>
            </w:rPr>
          </w:pPr>
          <w:hyperlink w:anchor="_Toc27861622" w:history="1">
            <w:r w:rsidRPr="00C073D7">
              <w:rPr>
                <w:rStyle w:val="Lienhypertexte"/>
                <w:noProof/>
              </w:rPr>
              <w:t>2.3.</w:t>
            </w:r>
            <w:r>
              <w:rPr>
                <w:b w:val="0"/>
                <w:noProof/>
                <w:color w:val="auto"/>
                <w:sz w:val="22"/>
                <w:lang w:eastAsia="fr-FR"/>
              </w:rPr>
              <w:tab/>
            </w:r>
            <w:r w:rsidRPr="00C073D7">
              <w:rPr>
                <w:rStyle w:val="Lienhypertexte"/>
                <w:noProof/>
              </w:rPr>
              <w:t>Problématiques rencontrées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_Toc27861622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C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53F91" w14:textId="195C8C13" w:rsidR="008C281B" w:rsidRDefault="008C281B">
          <w:pPr>
            <w:pStyle w:val="TM2"/>
            <w:rPr>
              <w:b w:val="0"/>
              <w:noProof/>
              <w:color w:val="auto"/>
              <w:sz w:val="22"/>
              <w:lang w:eastAsia="fr-FR"/>
            </w:rPr>
          </w:pPr>
          <w:hyperlink w:anchor="_Toc27861623" w:history="1">
            <w:r w:rsidRPr="00C073D7">
              <w:rPr>
                <w:rStyle w:val="Lienhypertexte"/>
                <w:noProof/>
              </w:rPr>
              <w:t>2.3. Aspect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_Toc27861623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C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48B71" w14:textId="71E22823" w:rsidR="008C281B" w:rsidRDefault="008C281B">
          <w:pPr>
            <w:pStyle w:val="TM2"/>
            <w:tabs>
              <w:tab w:val="left" w:pos="660"/>
            </w:tabs>
            <w:rPr>
              <w:b w:val="0"/>
              <w:noProof/>
              <w:color w:val="auto"/>
              <w:sz w:val="22"/>
              <w:lang w:eastAsia="fr-FR"/>
            </w:rPr>
          </w:pPr>
          <w:hyperlink w:anchor="_Toc27861624" w:history="1">
            <w:r w:rsidRPr="00C073D7">
              <w:rPr>
                <w:rStyle w:val="Lienhypertexte"/>
                <w:noProof/>
              </w:rPr>
              <w:t>2.4.</w:t>
            </w:r>
            <w:r>
              <w:rPr>
                <w:b w:val="0"/>
                <w:noProof/>
                <w:color w:val="auto"/>
                <w:sz w:val="22"/>
                <w:lang w:eastAsia="fr-FR"/>
              </w:rPr>
              <w:tab/>
            </w:r>
            <w:r w:rsidRPr="00C073D7">
              <w:rPr>
                <w:rStyle w:val="Lienhypertexte"/>
                <w:noProof/>
              </w:rPr>
              <w:t>Fonctionnement du programme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_Toc27861624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C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6723A" w14:textId="5EB0E777" w:rsidR="008C281B" w:rsidRDefault="008C281B">
          <w:pPr>
            <w:pStyle w:val="TM2"/>
            <w:tabs>
              <w:tab w:val="left" w:pos="660"/>
            </w:tabs>
            <w:rPr>
              <w:rStyle w:val="Lienhypertexte"/>
              <w:noProof/>
            </w:rPr>
          </w:pPr>
          <w:hyperlink w:anchor="_Toc27861625" w:history="1">
            <w:r w:rsidRPr="00C073D7">
              <w:rPr>
                <w:rStyle w:val="Lienhypertexte"/>
                <w:noProof/>
              </w:rPr>
              <w:t>1.4.</w:t>
            </w:r>
            <w:r>
              <w:rPr>
                <w:b w:val="0"/>
                <w:noProof/>
                <w:color w:val="auto"/>
                <w:sz w:val="22"/>
                <w:lang w:eastAsia="fr-FR"/>
              </w:rPr>
              <w:tab/>
            </w:r>
            <w:r w:rsidRPr="00C073D7">
              <w:rPr>
                <w:rStyle w:val="Lienhypertexte"/>
                <w:noProof/>
              </w:rPr>
              <w:t>Aspect Sécurité &amp; Qualité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_Toc27861625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C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30F5C" w14:textId="77777777" w:rsidR="00C610A5" w:rsidRPr="00C610A5" w:rsidRDefault="00C610A5" w:rsidP="00C610A5"/>
        <w:p w14:paraId="7B38DE6D" w14:textId="533FEC70" w:rsidR="008C281B" w:rsidRDefault="008C281B">
          <w:pPr>
            <w:pStyle w:val="TM1"/>
            <w:tabs>
              <w:tab w:val="left" w:pos="560"/>
            </w:tabs>
            <w:rPr>
              <w:b w:val="0"/>
              <w:noProof/>
              <w:color w:val="auto"/>
              <w:sz w:val="22"/>
              <w:lang w:eastAsia="fr-FR"/>
            </w:rPr>
          </w:pPr>
          <w:hyperlink w:anchor="_Toc27861626" w:history="1">
            <w:r w:rsidRPr="00C073D7">
              <w:rPr>
                <w:rStyle w:val="Lienhypertexte"/>
                <w:noProof/>
              </w:rPr>
              <w:t>III.</w:t>
            </w:r>
            <w:r>
              <w:rPr>
                <w:b w:val="0"/>
                <w:noProof/>
                <w:color w:val="auto"/>
                <w:sz w:val="22"/>
                <w:lang w:eastAsia="fr-FR"/>
              </w:rPr>
              <w:tab/>
            </w:r>
            <w:r w:rsidRPr="00C073D7">
              <w:rPr>
                <w:rStyle w:val="Lienhypertexte"/>
                <w:noProof/>
              </w:rPr>
              <w:t>Glossaire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_Toc27861626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C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2060E" w14:textId="73052DD6" w:rsidR="00AF4CBC" w:rsidRDefault="00231967">
          <w:r w:rsidRPr="00A43D70">
            <w:rPr>
              <w:bCs/>
              <w:sz w:val="36"/>
              <w:szCs w:val="28"/>
            </w:rPr>
            <w:fldChar w:fldCharType="end"/>
          </w:r>
        </w:p>
      </w:sdtContent>
    </w:sdt>
    <w:p w14:paraId="72AEF730" w14:textId="77777777" w:rsidR="00AF4CBC" w:rsidRDefault="00231967">
      <w:pPr>
        <w:spacing w:after="200"/>
        <w:rPr>
          <w:bCs/>
        </w:rPr>
      </w:pPr>
      <w:r>
        <w:rPr>
          <w:lang w:bidi="fr-FR"/>
        </w:rPr>
        <w:br w:type="page"/>
      </w:r>
    </w:p>
    <w:p w14:paraId="3D4DDDCE" w14:textId="329A263B" w:rsidR="00AF4CBC" w:rsidRDefault="00AC39D5">
      <w:pPr>
        <w:pStyle w:val="Titre1"/>
        <w:framePr w:wrap="around"/>
        <w:numPr>
          <w:ilvl w:val="0"/>
          <w:numId w:val="3"/>
        </w:numPr>
      </w:pPr>
      <w:bookmarkStart w:id="1" w:name="_Toc27861615"/>
      <w:r>
        <w:lastRenderedPageBreak/>
        <w:t>Etat des lieux (AS IS)</w:t>
      </w:r>
      <w:bookmarkEnd w:id="1"/>
    </w:p>
    <w:p w14:paraId="6F42FAEE" w14:textId="2EEAAE70" w:rsidR="00AF4CBC" w:rsidRDefault="00231967">
      <w:pPr>
        <w:pStyle w:val="Titre2"/>
        <w:framePr w:wrap="around"/>
      </w:pPr>
      <w:bookmarkStart w:id="2" w:name="_Toc27861616"/>
      <w:r>
        <w:t xml:space="preserve">1.1 </w:t>
      </w:r>
      <w:r w:rsidR="00AC39D5">
        <w:t xml:space="preserve">Rappel des </w:t>
      </w:r>
      <w:r>
        <w:t>Besoins</w:t>
      </w:r>
      <w:bookmarkEnd w:id="2"/>
    </w:p>
    <w:p w14:paraId="77A16728" w14:textId="77777777" w:rsidR="00AF4CBC" w:rsidRDefault="00AF4CBC">
      <w:pPr>
        <w:pStyle w:val="Contenu"/>
        <w:framePr w:hSpace="0" w:wrap="auto" w:vAnchor="margin" w:hAnchor="text" w:yAlign="inline"/>
      </w:pPr>
    </w:p>
    <w:p w14:paraId="05FF5C8D" w14:textId="77777777" w:rsidR="00AF4CBC" w:rsidRDefault="00AF4CBC">
      <w:pPr>
        <w:pStyle w:val="Contenu"/>
        <w:framePr w:hSpace="0" w:wrap="auto" w:vAnchor="margin" w:hAnchor="text" w:yAlign="inline"/>
      </w:pPr>
    </w:p>
    <w:p w14:paraId="308E39CE" w14:textId="77777777" w:rsidR="00AF4CBC" w:rsidRDefault="00AF4CBC">
      <w:pPr>
        <w:pStyle w:val="Contenu"/>
        <w:framePr w:hSpace="0" w:wrap="auto" w:vAnchor="margin" w:hAnchor="text" w:yAlign="inline"/>
      </w:pPr>
    </w:p>
    <w:p w14:paraId="5B4C7099" w14:textId="1865478C" w:rsidR="00AF4CBC" w:rsidRDefault="00231967">
      <w:pPr>
        <w:pStyle w:val="Contenu"/>
        <w:framePr w:hSpace="0" w:wrap="auto" w:vAnchor="margin" w:hAnchor="text" w:yAlign="inline"/>
      </w:pPr>
      <w:r>
        <w:t>Le but d</w:t>
      </w:r>
      <w:r w:rsidR="00302C17">
        <w:t xml:space="preserve">u </w:t>
      </w:r>
      <w:r>
        <w:t>projet</w:t>
      </w:r>
      <w:r w:rsidR="00302C17">
        <w:t xml:space="preserve"> </w:t>
      </w:r>
      <w:proofErr w:type="spellStart"/>
      <w:r w:rsidR="00302C17">
        <w:t>Cobox</w:t>
      </w:r>
      <w:proofErr w:type="spellEnd"/>
      <w:r>
        <w:t xml:space="preserve"> est de concevoir une solution de domotique </w:t>
      </w:r>
      <w:r w:rsidR="00302C17">
        <w:t>pour particuliers,</w:t>
      </w:r>
      <w:r>
        <w:t xml:space="preserve"> </w:t>
      </w:r>
      <w:r w:rsidR="00302C17">
        <w:t>permettant</w:t>
      </w:r>
      <w:r>
        <w:t xml:space="preserve"> le contrôle et la supervision de différents éléments </w:t>
      </w:r>
      <w:r w:rsidR="00705D58">
        <w:t>(tout équipement pouvant être commandé par un relais) au sein</w:t>
      </w:r>
      <w:r>
        <w:t xml:space="preserve"> d’un foyer.</w:t>
      </w:r>
    </w:p>
    <w:p w14:paraId="1E88727A" w14:textId="77777777" w:rsidR="00AF4CBC" w:rsidRDefault="00AF4CBC">
      <w:pPr>
        <w:rPr>
          <w:b w:val="0"/>
        </w:rPr>
      </w:pPr>
    </w:p>
    <w:p w14:paraId="739C8470" w14:textId="77777777" w:rsidR="00AF4CBC" w:rsidRDefault="00231967">
      <w:pPr>
        <w:rPr>
          <w:b w:val="0"/>
        </w:rPr>
      </w:pPr>
      <w:r>
        <w:rPr>
          <w:b w:val="0"/>
        </w:rPr>
        <w:t>Cette solution se décomposera en une centrale domotique, et X clients. Les clients étant les actionneurs / capteurs.</w:t>
      </w:r>
    </w:p>
    <w:p w14:paraId="5691BFE3" w14:textId="77777777" w:rsidR="00AF4CBC" w:rsidRDefault="00AF4CBC">
      <w:pPr>
        <w:rPr>
          <w:b w:val="0"/>
        </w:rPr>
      </w:pPr>
    </w:p>
    <w:p w14:paraId="307B4367" w14:textId="77777777" w:rsidR="00AF4CBC" w:rsidRDefault="00231967">
      <w:pPr>
        <w:rPr>
          <w:b w:val="0"/>
        </w:rPr>
      </w:pPr>
      <w:r>
        <w:rPr>
          <w:b w:val="0"/>
        </w:rPr>
        <w:t>A ce jours les besoins concernant la centrale sont :</w:t>
      </w:r>
    </w:p>
    <w:p w14:paraId="03D59B64" w14:textId="5958C587" w:rsidR="00AF4CBC" w:rsidRDefault="00302C17">
      <w:pPr>
        <w:pStyle w:val="Paragraphedeliste"/>
        <w:numPr>
          <w:ilvl w:val="0"/>
          <w:numId w:val="4"/>
        </w:numPr>
        <w:rPr>
          <w:b w:val="0"/>
        </w:rPr>
      </w:pPr>
      <w:r>
        <w:rPr>
          <w:b w:val="0"/>
        </w:rPr>
        <w:t>Echanger</w:t>
      </w:r>
      <w:r w:rsidR="00231967">
        <w:rPr>
          <w:b w:val="0"/>
        </w:rPr>
        <w:t xml:space="preserve"> des informations à ses actionneurs en mode serveur via Wifi</w:t>
      </w:r>
      <w:r>
        <w:rPr>
          <w:b w:val="0"/>
        </w:rPr>
        <w:t xml:space="preserve"> directe (mode </w:t>
      </w:r>
      <w:proofErr w:type="spellStart"/>
      <w:r>
        <w:rPr>
          <w:b w:val="0"/>
        </w:rPr>
        <w:t>hotspot</w:t>
      </w:r>
      <w:proofErr w:type="spellEnd"/>
      <w:r>
        <w:rPr>
          <w:b w:val="0"/>
        </w:rPr>
        <w:t>)</w:t>
      </w:r>
    </w:p>
    <w:p w14:paraId="34B6FE0E" w14:textId="73520895" w:rsidR="00AF4CBC" w:rsidRDefault="00302C17">
      <w:pPr>
        <w:pStyle w:val="Paragraphedeliste"/>
        <w:numPr>
          <w:ilvl w:val="0"/>
          <w:numId w:val="4"/>
        </w:numPr>
        <w:rPr>
          <w:b w:val="0"/>
        </w:rPr>
      </w:pPr>
      <w:r>
        <w:rPr>
          <w:b w:val="0"/>
        </w:rPr>
        <w:t>Afficher</w:t>
      </w:r>
      <w:r w:rsidR="00231967">
        <w:rPr>
          <w:b w:val="0"/>
        </w:rPr>
        <w:t xml:space="preserve"> de manière claire les mesures des différents éléments supervisés par la centrale</w:t>
      </w:r>
    </w:p>
    <w:p w14:paraId="6B3D37CC" w14:textId="77777777" w:rsidR="00AF4CBC" w:rsidRDefault="00AF4CBC">
      <w:pPr>
        <w:rPr>
          <w:b w:val="0"/>
        </w:rPr>
      </w:pPr>
    </w:p>
    <w:p w14:paraId="26928FB6" w14:textId="77777777" w:rsidR="00AF4CBC" w:rsidRDefault="00231967">
      <w:pPr>
        <w:rPr>
          <w:b w:val="0"/>
        </w:rPr>
      </w:pPr>
      <w:r>
        <w:rPr>
          <w:b w:val="0"/>
        </w:rPr>
        <w:t>Et concernant la partie client :</w:t>
      </w:r>
    </w:p>
    <w:p w14:paraId="5FA003AB" w14:textId="7EE73A8C" w:rsidR="00AF4CBC" w:rsidRDefault="00302C17">
      <w:pPr>
        <w:pStyle w:val="Paragraphedeliste"/>
        <w:numPr>
          <w:ilvl w:val="0"/>
          <w:numId w:val="4"/>
        </w:numPr>
        <w:rPr>
          <w:b w:val="0"/>
        </w:rPr>
      </w:pPr>
      <w:r>
        <w:rPr>
          <w:b w:val="0"/>
        </w:rPr>
        <w:t>Echanger</w:t>
      </w:r>
      <w:r w:rsidR="00231967">
        <w:rPr>
          <w:b w:val="0"/>
        </w:rPr>
        <w:t xml:space="preserve"> des informations à la centrale en mode client via Wifi </w:t>
      </w:r>
      <w:r>
        <w:rPr>
          <w:b w:val="0"/>
        </w:rPr>
        <w:t>directe</w:t>
      </w:r>
    </w:p>
    <w:p w14:paraId="18B9AD10" w14:textId="407DC155" w:rsidR="00AF4CBC" w:rsidRDefault="00231967">
      <w:pPr>
        <w:pStyle w:val="Paragraphedeliste"/>
        <w:numPr>
          <w:ilvl w:val="0"/>
          <w:numId w:val="4"/>
        </w:numPr>
        <w:rPr>
          <w:b w:val="0"/>
        </w:rPr>
      </w:pPr>
      <w:r>
        <w:rPr>
          <w:b w:val="0"/>
        </w:rPr>
        <w:t>Piloter les actionneurs via des GPIO</w:t>
      </w:r>
      <w:r w:rsidR="004359BE">
        <w:rPr>
          <w:b w:val="0"/>
        </w:rPr>
        <w:t>*</w:t>
      </w:r>
    </w:p>
    <w:p w14:paraId="2630EE8B" w14:textId="57624E07" w:rsidR="00AF4CBC" w:rsidRDefault="00302C17">
      <w:pPr>
        <w:pStyle w:val="Paragraphedeliste"/>
        <w:numPr>
          <w:ilvl w:val="0"/>
          <w:numId w:val="4"/>
        </w:numPr>
        <w:rPr>
          <w:b w:val="0"/>
        </w:rPr>
      </w:pPr>
      <w:r>
        <w:rPr>
          <w:b w:val="0"/>
        </w:rPr>
        <w:t>Acquisition de données</w:t>
      </w:r>
      <w:r w:rsidR="00231967">
        <w:rPr>
          <w:b w:val="0"/>
        </w:rPr>
        <w:t xml:space="preserve"> via des capteurs (Température / humidité…)</w:t>
      </w:r>
    </w:p>
    <w:p w14:paraId="3E3C1905" w14:textId="77777777" w:rsidR="00AF4CBC" w:rsidRDefault="00AF4CBC">
      <w:pPr>
        <w:rPr>
          <w:b w:val="0"/>
        </w:rPr>
      </w:pPr>
    </w:p>
    <w:p w14:paraId="2298BC72" w14:textId="77777777" w:rsidR="00AF4CBC" w:rsidRDefault="00AF4CBC">
      <w:pPr>
        <w:rPr>
          <w:b w:val="0"/>
        </w:rPr>
      </w:pPr>
    </w:p>
    <w:p w14:paraId="58821CE8" w14:textId="77777777" w:rsidR="00AF4CBC" w:rsidRDefault="00AF4CBC">
      <w:pPr>
        <w:rPr>
          <w:b w:val="0"/>
        </w:rPr>
      </w:pPr>
    </w:p>
    <w:p w14:paraId="129BD2AA" w14:textId="77777777" w:rsidR="00AF4CBC" w:rsidRDefault="00231967">
      <w:r>
        <w:br w:type="page"/>
      </w:r>
    </w:p>
    <w:p w14:paraId="7EED8A30" w14:textId="6E9058A1" w:rsidR="00AF4CBC" w:rsidRDefault="00F86A97" w:rsidP="001547A7">
      <w:pPr>
        <w:pStyle w:val="Titre2"/>
        <w:framePr w:wrap="around"/>
        <w:numPr>
          <w:ilvl w:val="1"/>
          <w:numId w:val="3"/>
        </w:numPr>
      </w:pPr>
      <w:bookmarkStart w:id="3" w:name="_Toc27861617"/>
      <w:r>
        <w:lastRenderedPageBreak/>
        <w:t xml:space="preserve">Rappel des </w:t>
      </w:r>
      <w:r w:rsidR="00231967">
        <w:t>Contrainte</w:t>
      </w:r>
      <w:r>
        <w:t>s</w:t>
      </w:r>
      <w:bookmarkEnd w:id="3"/>
    </w:p>
    <w:p w14:paraId="79DB49BF" w14:textId="77777777" w:rsidR="00AF4CBC" w:rsidRDefault="00AF4CBC"/>
    <w:p w14:paraId="6CA91D65" w14:textId="77777777" w:rsidR="00AF4CBC" w:rsidRDefault="00AF4CBC"/>
    <w:p w14:paraId="2ED99305" w14:textId="77777777" w:rsidR="00AF4CBC" w:rsidRDefault="00AF4CBC"/>
    <w:p w14:paraId="6BE9ECDF" w14:textId="2662307B" w:rsidR="00AF4CBC" w:rsidRDefault="00231967">
      <w:pPr>
        <w:rPr>
          <w:b w:val="0"/>
        </w:rPr>
      </w:pPr>
      <w:r>
        <w:rPr>
          <w:b w:val="0"/>
        </w:rPr>
        <w:t xml:space="preserve">Les contraintes de ce projet ont été définies en accord avec notre </w:t>
      </w:r>
      <w:r w:rsidR="00DF783A">
        <w:rPr>
          <w:b w:val="0"/>
        </w:rPr>
        <w:t>client</w:t>
      </w:r>
      <w:r>
        <w:rPr>
          <w:b w:val="0"/>
        </w:rPr>
        <w:t xml:space="preserve"> et sont susceptibles d’être modifiées avec l’évolution du présent document.</w:t>
      </w:r>
    </w:p>
    <w:p w14:paraId="083120D9" w14:textId="77777777" w:rsidR="00AF4CBC" w:rsidRDefault="00AF4CBC">
      <w:pPr>
        <w:rPr>
          <w:b w:val="0"/>
        </w:rPr>
      </w:pPr>
    </w:p>
    <w:tbl>
      <w:tblPr>
        <w:tblW w:w="9351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9"/>
        <w:gridCol w:w="7512"/>
      </w:tblGrid>
      <w:tr w:rsidR="00AF4CBC" w14:paraId="460D8918" w14:textId="77777777">
        <w:trPr>
          <w:trHeight w:val="375"/>
        </w:trPr>
        <w:tc>
          <w:tcPr>
            <w:tcW w:w="93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5FC5E5CB" w14:textId="77777777" w:rsidR="00AF4CBC" w:rsidRDefault="00231967">
            <w:pPr>
              <w:spacing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szCs w:val="28"/>
                <w:lang w:eastAsia="fr-FR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8"/>
                <w:lang w:eastAsia="fr-FR"/>
              </w:rPr>
              <w:t>Contraintes</w:t>
            </w:r>
          </w:p>
        </w:tc>
      </w:tr>
      <w:tr w:rsidR="00511A50" w14:paraId="2D591E9D" w14:textId="77777777" w:rsidTr="00E64692">
        <w:trPr>
          <w:trHeight w:val="300"/>
        </w:trPr>
        <w:tc>
          <w:tcPr>
            <w:tcW w:w="1839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DDEBF7"/>
            <w:vAlign w:val="center"/>
          </w:tcPr>
          <w:p w14:paraId="10512A39" w14:textId="77777777" w:rsidR="00511A50" w:rsidRDefault="00511A50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eastAsia="fr-FR"/>
              </w:rPr>
              <w:t>CENTRALE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CD91A5" w14:textId="77777777" w:rsidR="00511A50" w:rsidRDefault="00511A50" w:rsidP="0039471E">
            <w:pPr>
              <w:spacing w:line="240" w:lineRule="auto"/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</w:pPr>
            <w:r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  <w:t>La centrale doit comporter un système d'exploitation linux</w:t>
            </w:r>
          </w:p>
        </w:tc>
      </w:tr>
      <w:tr w:rsidR="00511A50" w14:paraId="5870E30B" w14:textId="77777777" w:rsidTr="00E64692">
        <w:trPr>
          <w:trHeight w:val="600"/>
        </w:trPr>
        <w:tc>
          <w:tcPr>
            <w:tcW w:w="183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F8454D" w14:textId="77777777" w:rsidR="00511A50" w:rsidRDefault="00511A50">
            <w:pPr>
              <w:spacing w:line="240" w:lineRule="auto"/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8773C4" w14:textId="77777777" w:rsidR="00511A50" w:rsidRDefault="00511A50" w:rsidP="0039471E">
            <w:pPr>
              <w:spacing w:line="240" w:lineRule="auto"/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</w:pPr>
            <w:r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  <w:t>La centrale doit utiliser un programme développé en C pouvant dialoguer avec les différents actionneurs</w:t>
            </w:r>
          </w:p>
        </w:tc>
      </w:tr>
      <w:tr w:rsidR="00511A50" w14:paraId="296C0725" w14:textId="77777777" w:rsidTr="00E64692">
        <w:trPr>
          <w:trHeight w:val="600"/>
        </w:trPr>
        <w:tc>
          <w:tcPr>
            <w:tcW w:w="183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A84DEF" w14:textId="77777777" w:rsidR="00511A50" w:rsidRDefault="00511A50">
            <w:pPr>
              <w:spacing w:line="240" w:lineRule="auto"/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2B379" w14:textId="6446CF3C" w:rsidR="00511A50" w:rsidRDefault="00511A50" w:rsidP="0039471E">
            <w:pPr>
              <w:spacing w:line="240" w:lineRule="auto"/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</w:pPr>
            <w:r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  <w:t xml:space="preserve">On doit pouvoir se connecter sur la </w:t>
            </w:r>
            <w:proofErr w:type="spellStart"/>
            <w:r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  <w:t>Raspberry</w:t>
            </w:r>
            <w:proofErr w:type="spellEnd"/>
            <w:r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  <w:t xml:space="preserve"> via SSH sur Wifi direct</w:t>
            </w:r>
          </w:p>
        </w:tc>
      </w:tr>
      <w:tr w:rsidR="00AF4CBC" w14:paraId="3E58A0D3" w14:textId="77777777">
        <w:trPr>
          <w:trHeight w:val="80"/>
        </w:trPr>
        <w:tc>
          <w:tcPr>
            <w:tcW w:w="9351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7DC309B7" w14:textId="77777777" w:rsidR="00AF4CBC" w:rsidRDefault="00231967">
            <w:pPr>
              <w:spacing w:line="240" w:lineRule="auto"/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</w:pPr>
            <w:r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  <w:t> </w:t>
            </w:r>
          </w:p>
        </w:tc>
      </w:tr>
      <w:tr w:rsidR="00AF4CBC" w14:paraId="7670C22D" w14:textId="77777777">
        <w:trPr>
          <w:trHeight w:val="300"/>
        </w:trPr>
        <w:tc>
          <w:tcPr>
            <w:tcW w:w="183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</w:tcPr>
          <w:p w14:paraId="691E957E" w14:textId="77777777" w:rsidR="00AF4CBC" w:rsidRDefault="00231967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eastAsia="fr-FR"/>
              </w:rPr>
              <w:t>ACTIONNEUR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59F09E" w14:textId="77777777" w:rsidR="00AF4CBC" w:rsidRDefault="00231967" w:rsidP="0039471E">
            <w:pPr>
              <w:spacing w:line="240" w:lineRule="auto"/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</w:pPr>
            <w:r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  <w:t>L'actionneur doit être capable de dialoguer via Wifi</w:t>
            </w:r>
          </w:p>
        </w:tc>
      </w:tr>
      <w:tr w:rsidR="00AF4CBC" w14:paraId="7A553564" w14:textId="77777777">
        <w:trPr>
          <w:trHeight w:val="300"/>
        </w:trPr>
        <w:tc>
          <w:tcPr>
            <w:tcW w:w="183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61DF3" w14:textId="77777777" w:rsidR="00AF4CBC" w:rsidRDefault="00AF4CBC">
            <w:pPr>
              <w:spacing w:line="240" w:lineRule="auto"/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47D8CE" w14:textId="77777777" w:rsidR="00AF4CBC" w:rsidRDefault="00231967" w:rsidP="0039471E">
            <w:pPr>
              <w:spacing w:line="240" w:lineRule="auto"/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</w:pPr>
            <w:r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  <w:t>L'actionneur doit être capable de piloter jusqu’à 8 relais</w:t>
            </w:r>
          </w:p>
        </w:tc>
      </w:tr>
      <w:tr w:rsidR="00AF4CBC" w14:paraId="523FF3A0" w14:textId="77777777">
        <w:trPr>
          <w:trHeight w:val="600"/>
        </w:trPr>
        <w:tc>
          <w:tcPr>
            <w:tcW w:w="183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E4660" w14:textId="77777777" w:rsidR="00AF4CBC" w:rsidRDefault="00AF4CBC">
            <w:pPr>
              <w:spacing w:line="240" w:lineRule="auto"/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0E8CE5" w14:textId="77777777" w:rsidR="00AF4CBC" w:rsidRDefault="00231967" w:rsidP="0039471E">
            <w:pPr>
              <w:spacing w:line="240" w:lineRule="auto"/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</w:pPr>
            <w:r>
              <w:rPr>
                <w:rFonts w:ascii="Calibri" w:eastAsia="Times New Roman" w:hAnsi="Calibri" w:cs="Calibri"/>
                <w:b w:val="0"/>
                <w:color w:val="000000"/>
                <w:sz w:val="22"/>
                <w:lang w:eastAsia="fr-FR"/>
              </w:rPr>
              <w:t>L'actionneur doit être capable de monitorer un capteur et de transmettre sa valeur à la centrale</w:t>
            </w:r>
          </w:p>
        </w:tc>
      </w:tr>
    </w:tbl>
    <w:p w14:paraId="7A721112" w14:textId="77777777" w:rsidR="00AF4CBC" w:rsidRDefault="00AF4CBC">
      <w:pPr>
        <w:rPr>
          <w:b w:val="0"/>
        </w:rPr>
      </w:pPr>
    </w:p>
    <w:p w14:paraId="0505D87A" w14:textId="77777777" w:rsidR="00AF4CBC" w:rsidRDefault="00AF4CBC">
      <w:pPr>
        <w:spacing w:after="200"/>
      </w:pPr>
    </w:p>
    <w:p w14:paraId="366490B8" w14:textId="77777777" w:rsidR="00F84551" w:rsidRDefault="00F84551"/>
    <w:p w14:paraId="57EA87DF" w14:textId="77777777" w:rsidR="00F84551" w:rsidRDefault="00F84551">
      <w:pPr>
        <w:spacing w:after="160" w:line="259" w:lineRule="auto"/>
      </w:pPr>
      <w:r>
        <w:br w:type="page"/>
      </w:r>
    </w:p>
    <w:p w14:paraId="4110D6C7" w14:textId="700BA9C2" w:rsidR="00F84551" w:rsidRDefault="00A913F0" w:rsidP="001547A7">
      <w:pPr>
        <w:pStyle w:val="Titre2"/>
        <w:framePr w:wrap="around"/>
        <w:numPr>
          <w:ilvl w:val="1"/>
          <w:numId w:val="3"/>
        </w:numPr>
      </w:pPr>
      <w:bookmarkStart w:id="4" w:name="_Toc27861618"/>
      <w:r>
        <w:lastRenderedPageBreak/>
        <w:t>Roadmap</w:t>
      </w:r>
      <w:bookmarkEnd w:id="4"/>
    </w:p>
    <w:p w14:paraId="33DBD04B" w14:textId="77777777" w:rsidR="003D12E4" w:rsidRDefault="003D12E4" w:rsidP="00A913F0"/>
    <w:p w14:paraId="455EB605" w14:textId="77777777" w:rsidR="003D12E4" w:rsidRDefault="003D12E4" w:rsidP="00A913F0"/>
    <w:p w14:paraId="20598846" w14:textId="77777777" w:rsidR="00A33988" w:rsidRDefault="00A33988" w:rsidP="00A913F0"/>
    <w:p w14:paraId="5E91C9DF" w14:textId="3968E170" w:rsidR="00A33988" w:rsidRPr="009C27CC" w:rsidRDefault="00A33988" w:rsidP="00A913F0">
      <w:pPr>
        <w:rPr>
          <w:b w:val="0"/>
        </w:rPr>
      </w:pPr>
      <w:r w:rsidRPr="009C27CC">
        <w:rPr>
          <w:b w:val="0"/>
        </w:rPr>
        <w:t xml:space="preserve">Ci-dessous, la Roadmap définissant </w:t>
      </w:r>
      <w:r w:rsidR="009C27CC" w:rsidRPr="009C27CC">
        <w:rPr>
          <w:b w:val="0"/>
        </w:rPr>
        <w:t xml:space="preserve">les étapes cruciales </w:t>
      </w:r>
      <w:r w:rsidRPr="009C27CC">
        <w:rPr>
          <w:b w:val="0"/>
        </w:rPr>
        <w:t>de notre projet</w:t>
      </w:r>
    </w:p>
    <w:p w14:paraId="1B84FBD0" w14:textId="77777777" w:rsidR="006C13FB" w:rsidRDefault="00A33988" w:rsidP="006C13FB">
      <w:pPr>
        <w:keepNext/>
      </w:pPr>
      <w:r>
        <w:rPr>
          <w:noProof/>
          <w:lang w:eastAsia="fr-FR"/>
        </w:rPr>
        <w:drawing>
          <wp:inline distT="0" distB="0" distL="0" distR="0" wp14:anchorId="021DCD56" wp14:editId="2992AA8A">
            <wp:extent cx="6097270" cy="436943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91A1" w14:textId="3B7727BD" w:rsidR="00A913F0" w:rsidRPr="00A913F0" w:rsidRDefault="006C13FB" w:rsidP="006C13FB">
      <w:pPr>
        <w:pStyle w:val="Lgende"/>
        <w:jc w:val="center"/>
      </w:pPr>
      <w:r>
        <w:t xml:space="preserve">Figure </w:t>
      </w:r>
      <w:fldSimple w:instr=" SEQ Figure \* ARABIC ">
        <w:r w:rsidR="00D10ACB">
          <w:rPr>
            <w:noProof/>
          </w:rPr>
          <w:t>1</w:t>
        </w:r>
      </w:fldSimple>
      <w:r>
        <w:t xml:space="preserve"> : Roadmap </w:t>
      </w:r>
      <w:proofErr w:type="spellStart"/>
      <w:r>
        <w:t>Cobox</w:t>
      </w:r>
      <w:proofErr w:type="spellEnd"/>
    </w:p>
    <w:p w14:paraId="7E2AE231" w14:textId="77777777" w:rsidR="00F84551" w:rsidRDefault="00F84551"/>
    <w:p w14:paraId="4C03ADC0" w14:textId="77777777" w:rsidR="00F84551" w:rsidRDefault="00F84551"/>
    <w:p w14:paraId="4C4E7A64" w14:textId="4E346B42" w:rsidR="00AF4CBC" w:rsidRDefault="00231967">
      <w:r>
        <w:br w:type="page"/>
      </w:r>
    </w:p>
    <w:p w14:paraId="79BA1F66" w14:textId="2FB7DEEA" w:rsidR="00AF4CBC" w:rsidRDefault="00EC5FC6" w:rsidP="001547A7">
      <w:pPr>
        <w:pStyle w:val="Titre1"/>
        <w:framePr w:wrap="around"/>
        <w:numPr>
          <w:ilvl w:val="0"/>
          <w:numId w:val="3"/>
        </w:numPr>
      </w:pPr>
      <w:bookmarkStart w:id="5" w:name="_Toc27861619"/>
      <w:r>
        <w:lastRenderedPageBreak/>
        <w:t>Complétion</w:t>
      </w:r>
      <w:bookmarkEnd w:id="5"/>
      <w:r>
        <w:t xml:space="preserve"> </w:t>
      </w:r>
    </w:p>
    <w:p w14:paraId="74537A6C" w14:textId="0B3E35E9" w:rsidR="00AF4CBC" w:rsidRDefault="00EC5FC6" w:rsidP="00A43D70">
      <w:pPr>
        <w:pStyle w:val="Titre2"/>
        <w:framePr w:wrap="around"/>
        <w:numPr>
          <w:ilvl w:val="1"/>
          <w:numId w:val="19"/>
        </w:numPr>
      </w:pPr>
      <w:bookmarkStart w:id="6" w:name="_Toc27861620"/>
      <w:r>
        <w:t>Fonctionnalités opérantes</w:t>
      </w:r>
      <w:bookmarkEnd w:id="6"/>
    </w:p>
    <w:p w14:paraId="418C7081" w14:textId="77777777" w:rsidR="00AF4CBC" w:rsidRDefault="00AF4CBC"/>
    <w:p w14:paraId="43C4D4A9" w14:textId="77777777" w:rsidR="00AF4CBC" w:rsidRDefault="00AF4CBC"/>
    <w:p w14:paraId="711F4264" w14:textId="77777777" w:rsidR="00AF4CBC" w:rsidRDefault="00AF4CBC"/>
    <w:tbl>
      <w:tblPr>
        <w:tblStyle w:val="TableauGrille4-Accentuation6"/>
        <w:tblW w:w="0" w:type="auto"/>
        <w:tblLook w:val="04A0" w:firstRow="1" w:lastRow="0" w:firstColumn="1" w:lastColumn="0" w:noHBand="0" w:noVBand="1"/>
      </w:tblPr>
      <w:tblGrid>
        <w:gridCol w:w="4796"/>
        <w:gridCol w:w="4796"/>
      </w:tblGrid>
      <w:tr w:rsidR="007244F6" w14:paraId="457EBE2C" w14:textId="77777777" w:rsidTr="007244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30F076F3" w14:textId="14CC62EA" w:rsidR="007244F6" w:rsidRDefault="007244F6" w:rsidP="00032F24">
            <w:pPr>
              <w:rPr>
                <w:b/>
                <w:bCs w:val="0"/>
              </w:rPr>
            </w:pPr>
            <w:proofErr w:type="spellStart"/>
            <w:r>
              <w:rPr>
                <w:b/>
                <w:bCs w:val="0"/>
              </w:rPr>
              <w:t>Work</w:t>
            </w:r>
            <w:proofErr w:type="spellEnd"/>
            <w:r>
              <w:rPr>
                <w:b/>
                <w:bCs w:val="0"/>
              </w:rPr>
              <w:t xml:space="preserve"> Packages</w:t>
            </w:r>
          </w:p>
        </w:tc>
        <w:tc>
          <w:tcPr>
            <w:tcW w:w="4796" w:type="dxa"/>
          </w:tcPr>
          <w:p w14:paraId="14100439" w14:textId="624ECF40" w:rsidR="007244F6" w:rsidRDefault="007244F6" w:rsidP="00032F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 w:val="0"/>
              </w:rPr>
            </w:pPr>
            <w:r>
              <w:rPr>
                <w:b/>
                <w:bCs w:val="0"/>
              </w:rPr>
              <w:t>Détails</w:t>
            </w:r>
          </w:p>
        </w:tc>
      </w:tr>
      <w:tr w:rsidR="007E689F" w14:paraId="50DA7A71" w14:textId="77777777" w:rsidTr="007244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785E1BED" w14:textId="77CED87B" w:rsidR="007E689F" w:rsidRPr="007E689F" w:rsidRDefault="007E689F" w:rsidP="00032F24">
            <w:pPr>
              <w:rPr>
                <w:b/>
                <w:bCs w:val="0"/>
              </w:rPr>
            </w:pPr>
            <w:r>
              <w:rPr>
                <w:b/>
                <w:bCs w:val="0"/>
              </w:rPr>
              <w:t>Couche matérielle</w:t>
            </w:r>
          </w:p>
        </w:tc>
        <w:tc>
          <w:tcPr>
            <w:tcW w:w="4796" w:type="dxa"/>
          </w:tcPr>
          <w:p w14:paraId="4D625818" w14:textId="50D3A999" w:rsidR="007E689F" w:rsidRDefault="007E689F" w:rsidP="00032F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Raspberry</w:t>
            </w:r>
            <w:proofErr w:type="spellEnd"/>
            <w:r>
              <w:rPr>
                <w:b w:val="0"/>
                <w:bCs/>
              </w:rPr>
              <w:t xml:space="preserve"> 3B+, </w:t>
            </w:r>
            <w:proofErr w:type="spellStart"/>
            <w:r>
              <w:rPr>
                <w:b w:val="0"/>
                <w:bCs/>
              </w:rPr>
              <w:t>optimisable</w:t>
            </w:r>
            <w:proofErr w:type="spellEnd"/>
            <w:r>
              <w:rPr>
                <w:b w:val="0"/>
                <w:bCs/>
              </w:rPr>
              <w:t xml:space="preserve"> sur une </w:t>
            </w:r>
            <w:proofErr w:type="spellStart"/>
            <w:r>
              <w:rPr>
                <w:b w:val="0"/>
                <w:bCs/>
              </w:rPr>
              <w:t>Raspberry</w:t>
            </w:r>
            <w:proofErr w:type="spellEnd"/>
            <w:r>
              <w:rPr>
                <w:b w:val="0"/>
                <w:bCs/>
              </w:rPr>
              <w:t xml:space="preserve"> PI 2 pour diminuer les coûts</w:t>
            </w:r>
          </w:p>
        </w:tc>
      </w:tr>
      <w:tr w:rsidR="007244F6" w14:paraId="4D4A8EF6" w14:textId="77777777" w:rsidTr="007244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2A52720E" w14:textId="2AF5CB3C" w:rsidR="007244F6" w:rsidRDefault="007244F6" w:rsidP="00032F24">
            <w:pPr>
              <w:rPr>
                <w:b/>
                <w:bCs w:val="0"/>
              </w:rPr>
            </w:pPr>
            <w:r>
              <w:rPr>
                <w:b/>
                <w:bCs w:val="0"/>
              </w:rPr>
              <w:t>Couche logiciel</w:t>
            </w:r>
          </w:p>
        </w:tc>
        <w:tc>
          <w:tcPr>
            <w:tcW w:w="4796" w:type="dxa"/>
          </w:tcPr>
          <w:p w14:paraId="37EE5548" w14:textId="4F5A53F8" w:rsidR="007244F6" w:rsidRDefault="007244F6" w:rsidP="00032F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/>
              </w:rPr>
            </w:pPr>
            <w:r>
              <w:rPr>
                <w:b w:val="0"/>
                <w:bCs/>
              </w:rPr>
              <w:t>Gestion client / serveur, interface vers BDD, interface vers actionneurs puis relais</w:t>
            </w:r>
          </w:p>
        </w:tc>
      </w:tr>
      <w:tr w:rsidR="007244F6" w14:paraId="595BB78C" w14:textId="77777777" w:rsidTr="007244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405B4B1C" w14:textId="5A475AFE" w:rsidR="007244F6" w:rsidRDefault="007244F6" w:rsidP="00032F24">
            <w:pPr>
              <w:rPr>
                <w:b/>
                <w:bCs w:val="0"/>
              </w:rPr>
            </w:pPr>
            <w:r>
              <w:rPr>
                <w:b/>
                <w:bCs w:val="0"/>
              </w:rPr>
              <w:t>Base De Données</w:t>
            </w:r>
          </w:p>
        </w:tc>
        <w:tc>
          <w:tcPr>
            <w:tcW w:w="4796" w:type="dxa"/>
          </w:tcPr>
          <w:p w14:paraId="095D3F8D" w14:textId="06C0A3CD" w:rsidR="007244F6" w:rsidRDefault="007244F6" w:rsidP="00032F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Archivage des données acquises, fonction mémoire d’ordres envoyés au chauffage (allumer / éteindre), gestion par </w:t>
            </w:r>
            <w:proofErr w:type="spellStart"/>
            <w:r>
              <w:rPr>
                <w:b w:val="0"/>
                <w:bCs/>
              </w:rPr>
              <w:t>PHPMyAdmin</w:t>
            </w:r>
            <w:proofErr w:type="spellEnd"/>
          </w:p>
        </w:tc>
      </w:tr>
      <w:tr w:rsidR="007244F6" w14:paraId="026C09B2" w14:textId="77777777" w:rsidTr="007244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2E9D5FF6" w14:textId="4D1757DD" w:rsidR="007244F6" w:rsidRDefault="007244F6" w:rsidP="00032F24">
            <w:pPr>
              <w:rPr>
                <w:b/>
                <w:bCs w:val="0"/>
              </w:rPr>
            </w:pPr>
            <w:r>
              <w:rPr>
                <w:b/>
                <w:bCs w:val="0"/>
              </w:rPr>
              <w:t>Interface Homme Machine</w:t>
            </w:r>
          </w:p>
        </w:tc>
        <w:tc>
          <w:tcPr>
            <w:tcW w:w="4796" w:type="dxa"/>
          </w:tcPr>
          <w:p w14:paraId="66771BA2" w14:textId="72C3D3E2" w:rsidR="007244F6" w:rsidRDefault="007244F6" w:rsidP="00032F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/>
              </w:rPr>
            </w:pPr>
            <w:r>
              <w:rPr>
                <w:b w:val="0"/>
                <w:bCs/>
              </w:rPr>
              <w:t>Serveur Web affichant les données remontées</w:t>
            </w:r>
            <w:r w:rsidR="00AC71FA">
              <w:rPr>
                <w:b w:val="0"/>
                <w:bCs/>
              </w:rPr>
              <w:t xml:space="preserve"> sous forme de tableau</w:t>
            </w:r>
          </w:p>
        </w:tc>
      </w:tr>
    </w:tbl>
    <w:p w14:paraId="61F39713" w14:textId="3491BE98" w:rsidR="009B6271" w:rsidRDefault="009B6271" w:rsidP="009B6271">
      <w:pPr>
        <w:pStyle w:val="Titre2"/>
        <w:framePr w:wrap="around" w:hAnchor="page" w:x="1099" w:y="9538"/>
        <w:numPr>
          <w:ilvl w:val="1"/>
          <w:numId w:val="19"/>
        </w:numPr>
      </w:pPr>
      <w:bookmarkStart w:id="7" w:name="_Toc27861621"/>
      <w:r>
        <w:t>Démonstration</w:t>
      </w:r>
      <w:bookmarkEnd w:id="7"/>
    </w:p>
    <w:p w14:paraId="5649942D" w14:textId="718AB00A" w:rsidR="009B6271" w:rsidRDefault="009B6271" w:rsidP="009B6271"/>
    <w:p w14:paraId="70905229" w14:textId="03C35A79" w:rsidR="009B6271" w:rsidRDefault="009B6271" w:rsidP="009B6271"/>
    <w:p w14:paraId="7872755F" w14:textId="698B47A1" w:rsidR="009B6271" w:rsidRDefault="009B6271" w:rsidP="009B6271"/>
    <w:p w14:paraId="1F47DB0F" w14:textId="42F47192" w:rsidR="009B6271" w:rsidRDefault="009B6271" w:rsidP="009B6271">
      <w:r>
        <w:t xml:space="preserve">Vous pourrez retrouver une vidéo de démonstration de notre projet via l’url suivante : </w:t>
      </w:r>
      <w:hyperlink r:id="rId17" w:history="1">
        <w:r>
          <w:rPr>
            <w:rStyle w:val="Lienhypertexte"/>
          </w:rPr>
          <w:t>https://www.youtube.com/watch?v=DhQIeP-m-D4</w:t>
        </w:r>
      </w:hyperlink>
    </w:p>
    <w:p w14:paraId="36B5D644" w14:textId="77777777" w:rsidR="009B6271" w:rsidRPr="009B6271" w:rsidRDefault="009B6271" w:rsidP="009B6271"/>
    <w:p w14:paraId="580F7055" w14:textId="1E0C2682" w:rsidR="00400299" w:rsidRDefault="00400299" w:rsidP="00032F24">
      <w:pPr>
        <w:rPr>
          <w:b w:val="0"/>
          <w:bCs/>
        </w:rPr>
      </w:pPr>
    </w:p>
    <w:p w14:paraId="4FDB56A7" w14:textId="37C39E48" w:rsidR="009B6271" w:rsidRDefault="009B6271">
      <w:pPr>
        <w:spacing w:after="160" w:line="259" w:lineRule="auto"/>
        <w:rPr>
          <w:b w:val="0"/>
          <w:bCs/>
        </w:rPr>
      </w:pPr>
      <w:r>
        <w:rPr>
          <w:b w:val="0"/>
          <w:bCs/>
        </w:rPr>
        <w:br w:type="page"/>
      </w:r>
    </w:p>
    <w:p w14:paraId="1001B552" w14:textId="00EEBCD0" w:rsidR="005C7DB5" w:rsidRDefault="00042690" w:rsidP="00A43D70">
      <w:pPr>
        <w:pStyle w:val="Titre2"/>
        <w:framePr w:hSpace="0" w:wrap="auto" w:vAnchor="margin" w:hAnchor="text" w:yAlign="inline"/>
        <w:numPr>
          <w:ilvl w:val="1"/>
          <w:numId w:val="19"/>
        </w:numPr>
      </w:pPr>
      <w:bookmarkStart w:id="8" w:name="_Toc27861622"/>
      <w:r>
        <w:lastRenderedPageBreak/>
        <w:t>Problématiques</w:t>
      </w:r>
      <w:r w:rsidR="005C7DB5">
        <w:t xml:space="preserve"> rencontré</w:t>
      </w:r>
      <w:r>
        <w:t>e</w:t>
      </w:r>
      <w:r w:rsidR="005C7DB5">
        <w:t>s</w:t>
      </w:r>
      <w:bookmarkEnd w:id="8"/>
    </w:p>
    <w:p w14:paraId="4D2E5202" w14:textId="77777777" w:rsidR="005C7DB5" w:rsidRPr="005C7DB5" w:rsidRDefault="005C7DB5" w:rsidP="005C7DB5"/>
    <w:p w14:paraId="233A04EE" w14:textId="10FF5667" w:rsidR="007466ED" w:rsidRDefault="007466ED" w:rsidP="00302C17">
      <w:pPr>
        <w:rPr>
          <w:b w:val="0"/>
          <w:bCs/>
        </w:rPr>
      </w:pPr>
    </w:p>
    <w:tbl>
      <w:tblPr>
        <w:tblStyle w:val="TableauGrille4-Accentuation6"/>
        <w:tblW w:w="0" w:type="auto"/>
        <w:tblLook w:val="04A0" w:firstRow="1" w:lastRow="0" w:firstColumn="1" w:lastColumn="0" w:noHBand="0" w:noVBand="1"/>
      </w:tblPr>
      <w:tblGrid>
        <w:gridCol w:w="4796"/>
        <w:gridCol w:w="4796"/>
      </w:tblGrid>
      <w:tr w:rsidR="00CE03F8" w14:paraId="698B9236" w14:textId="77777777" w:rsidTr="00CE0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790AF06A" w14:textId="0C36B6D0" w:rsidR="00CE03F8" w:rsidRDefault="00CE03F8">
            <w:pPr>
              <w:spacing w:after="160" w:line="259" w:lineRule="auto"/>
              <w:rPr>
                <w:b/>
                <w:bCs w:val="0"/>
              </w:rPr>
            </w:pPr>
            <w:r>
              <w:rPr>
                <w:b/>
                <w:bCs w:val="0"/>
              </w:rPr>
              <w:t>Fonctions</w:t>
            </w:r>
          </w:p>
        </w:tc>
        <w:tc>
          <w:tcPr>
            <w:tcW w:w="4796" w:type="dxa"/>
          </w:tcPr>
          <w:p w14:paraId="33B60932" w14:textId="0CB1DF76" w:rsidR="00CE03F8" w:rsidRDefault="00CE03F8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 w:val="0"/>
              </w:rPr>
            </w:pPr>
            <w:r>
              <w:rPr>
                <w:b/>
                <w:bCs w:val="0"/>
              </w:rPr>
              <w:t>Détails</w:t>
            </w:r>
          </w:p>
        </w:tc>
      </w:tr>
      <w:tr w:rsidR="00CE03F8" w14:paraId="1175F76D" w14:textId="77777777" w:rsidTr="00CE0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2A7513A9" w14:textId="3DC63780" w:rsidR="00CE03F8" w:rsidRDefault="00CE03F8">
            <w:pPr>
              <w:spacing w:after="160" w:line="259" w:lineRule="auto"/>
              <w:rPr>
                <w:b/>
                <w:bCs w:val="0"/>
              </w:rPr>
            </w:pPr>
            <w:r>
              <w:rPr>
                <w:b/>
                <w:bCs w:val="0"/>
              </w:rPr>
              <w:t>Gestion de plusieurs chauffages</w:t>
            </w:r>
          </w:p>
        </w:tc>
        <w:tc>
          <w:tcPr>
            <w:tcW w:w="4796" w:type="dxa"/>
          </w:tcPr>
          <w:p w14:paraId="687FFF67" w14:textId="61431451" w:rsidR="00CE03F8" w:rsidRDefault="00CE03F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/>
              </w:rPr>
            </w:pPr>
            <w:r>
              <w:rPr>
                <w:b w:val="0"/>
                <w:bCs/>
              </w:rPr>
              <w:t>Fonction trop complexe à mettre en place dès la première construction, planifiée dans la prochaine mise à jour</w:t>
            </w:r>
          </w:p>
        </w:tc>
      </w:tr>
      <w:tr w:rsidR="00CE03F8" w14:paraId="0BDF1741" w14:textId="77777777" w:rsidTr="00CE03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75A1BE60" w14:textId="01497388" w:rsidR="00CE03F8" w:rsidRDefault="00CE03F8">
            <w:pPr>
              <w:spacing w:after="160" w:line="259" w:lineRule="auto"/>
              <w:rPr>
                <w:b/>
                <w:bCs w:val="0"/>
              </w:rPr>
            </w:pPr>
            <w:r>
              <w:rPr>
                <w:b/>
                <w:bCs w:val="0"/>
              </w:rPr>
              <w:t>Base de Données</w:t>
            </w:r>
          </w:p>
        </w:tc>
        <w:tc>
          <w:tcPr>
            <w:tcW w:w="4796" w:type="dxa"/>
          </w:tcPr>
          <w:p w14:paraId="59116867" w14:textId="71C3615D" w:rsidR="00CE03F8" w:rsidRDefault="00CE03F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/>
              </w:rPr>
            </w:pPr>
            <w:r>
              <w:rPr>
                <w:b w:val="0"/>
                <w:bCs/>
              </w:rPr>
              <w:t>Suppression accidentelle de la machine virtuelle de test suite à une expansion de l’espace disque</w:t>
            </w:r>
          </w:p>
        </w:tc>
      </w:tr>
    </w:tbl>
    <w:p w14:paraId="2EA27414" w14:textId="3B2010FD" w:rsidR="007466ED" w:rsidRDefault="007466ED">
      <w:pPr>
        <w:spacing w:after="160" w:line="259" w:lineRule="auto"/>
        <w:rPr>
          <w:b w:val="0"/>
          <w:bCs/>
        </w:rPr>
      </w:pPr>
      <w:r>
        <w:rPr>
          <w:b w:val="0"/>
          <w:bCs/>
        </w:rPr>
        <w:br w:type="page"/>
      </w:r>
    </w:p>
    <w:p w14:paraId="48FB8BC3" w14:textId="05BFF311" w:rsidR="00002F01" w:rsidRDefault="00002F01" w:rsidP="00002F01">
      <w:pPr>
        <w:pStyle w:val="Titre2"/>
        <w:framePr w:hSpace="0" w:wrap="auto" w:vAnchor="margin" w:hAnchor="text" w:yAlign="inline"/>
      </w:pPr>
      <w:bookmarkStart w:id="9" w:name="_Toc27861623"/>
      <w:r>
        <w:lastRenderedPageBreak/>
        <w:t xml:space="preserve">2.3. </w:t>
      </w:r>
      <w:r w:rsidR="001547A7">
        <w:t>Aspect Projet</w:t>
      </w:r>
      <w:bookmarkEnd w:id="9"/>
    </w:p>
    <w:p w14:paraId="7BF9B950" w14:textId="1FC18C66" w:rsidR="0001603D" w:rsidRDefault="0001603D" w:rsidP="0001603D">
      <w:pPr>
        <w:keepNext/>
        <w:tabs>
          <w:tab w:val="left" w:pos="3248"/>
        </w:tabs>
        <w:spacing w:after="160" w:line="259" w:lineRule="auto"/>
        <w:rPr>
          <w:b w:val="0"/>
          <w:bCs/>
        </w:rPr>
      </w:pPr>
      <w:r>
        <w:rPr>
          <w:b w:val="0"/>
          <w:bCs/>
        </w:rPr>
        <w:t xml:space="preserve">Depuis le départ, nous utilisons pour nous coordonner la plateforme collaborative </w:t>
      </w:r>
      <w:proofErr w:type="spellStart"/>
      <w:r>
        <w:rPr>
          <w:b w:val="0"/>
          <w:bCs/>
        </w:rPr>
        <w:t>RedMine</w:t>
      </w:r>
      <w:proofErr w:type="spellEnd"/>
      <w:r>
        <w:rPr>
          <w:b w:val="0"/>
          <w:bCs/>
        </w:rPr>
        <w:t xml:space="preserve"> pour assurer le suivi du projet.</w:t>
      </w:r>
      <w:r w:rsidR="009B6271">
        <w:rPr>
          <w:b w:val="0"/>
          <w:bCs/>
        </w:rPr>
        <w:t xml:space="preserve"> Il est accessible via l’url : </w:t>
      </w:r>
      <w:hyperlink r:id="rId18" w:history="1">
        <w:r w:rsidR="009B6271" w:rsidRPr="002963ED">
          <w:rPr>
            <w:rStyle w:val="Lienhypertexte"/>
            <w:b w:val="0"/>
            <w:bCs/>
          </w:rPr>
          <w:t>https://cobox.paulitow.fr</w:t>
        </w:r>
      </w:hyperlink>
      <w:r w:rsidR="009B6271">
        <w:rPr>
          <w:b w:val="0"/>
          <w:bCs/>
        </w:rPr>
        <w:t xml:space="preserve"> </w:t>
      </w:r>
    </w:p>
    <w:p w14:paraId="469D10FC" w14:textId="77777777" w:rsidR="0001603D" w:rsidRDefault="0001603D" w:rsidP="0001603D">
      <w:pPr>
        <w:keepNext/>
        <w:tabs>
          <w:tab w:val="left" w:pos="3248"/>
        </w:tabs>
        <w:spacing w:after="160" w:line="259" w:lineRule="auto"/>
        <w:rPr>
          <w:b w:val="0"/>
          <w:bCs/>
        </w:rPr>
      </w:pPr>
    </w:p>
    <w:p w14:paraId="3119053A" w14:textId="636A317F" w:rsidR="006C749F" w:rsidRDefault="006C749F" w:rsidP="006C749F">
      <w:pPr>
        <w:keepNext/>
        <w:spacing w:after="160" w:line="259" w:lineRule="auto"/>
      </w:pPr>
      <w:r>
        <w:rPr>
          <w:noProof/>
          <w:lang w:eastAsia="fr-FR"/>
        </w:rPr>
        <w:drawing>
          <wp:inline distT="0" distB="0" distL="0" distR="0" wp14:anchorId="4080C220" wp14:editId="3DD6473B">
            <wp:extent cx="6097270" cy="3483610"/>
            <wp:effectExtent l="0" t="0" r="0" b="2540"/>
            <wp:docPr id="15" name="Image 15" descr="Une image contenant capture d’écran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0351374_797734493982531_6614695741208133632_n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D4F2" w14:textId="03F9CFE8" w:rsidR="00002F01" w:rsidRDefault="006C749F" w:rsidP="006C749F">
      <w:pPr>
        <w:pStyle w:val="Lgende"/>
        <w:jc w:val="center"/>
      </w:pPr>
      <w:r>
        <w:t xml:space="preserve">Figure </w:t>
      </w:r>
      <w:fldSimple w:instr=" SEQ Figure \* ARABIC ">
        <w:r w:rsidR="00D10ACB">
          <w:rPr>
            <w:noProof/>
          </w:rPr>
          <w:t>2</w:t>
        </w:r>
      </w:fldSimple>
      <w:r>
        <w:t xml:space="preserve"> : Interface </w:t>
      </w:r>
      <w:proofErr w:type="spellStart"/>
      <w:r>
        <w:t>RedMine</w:t>
      </w:r>
      <w:proofErr w:type="spellEnd"/>
      <w:r>
        <w:t xml:space="preserve"> de gestion</w:t>
      </w:r>
    </w:p>
    <w:p w14:paraId="766CF59F" w14:textId="4D17BCE9" w:rsidR="00105547" w:rsidRDefault="00105547" w:rsidP="00105547"/>
    <w:p w14:paraId="4B769F1E" w14:textId="55404AFE" w:rsidR="00105547" w:rsidRDefault="00426F4E" w:rsidP="00105547">
      <w:pPr>
        <w:rPr>
          <w:b w:val="0"/>
          <w:bCs/>
        </w:rPr>
      </w:pPr>
      <w:r>
        <w:rPr>
          <w:b w:val="0"/>
          <w:bCs/>
        </w:rPr>
        <w:t xml:space="preserve">Cette plateforme permet de savoir très rapidement le travail à effectuer, avec un indice de priorité par tâches. </w:t>
      </w:r>
    </w:p>
    <w:p w14:paraId="1E89DE06" w14:textId="792595EC" w:rsidR="00426F4E" w:rsidRPr="00105547" w:rsidRDefault="00426F4E" w:rsidP="00105547">
      <w:pPr>
        <w:rPr>
          <w:b w:val="0"/>
          <w:bCs/>
        </w:rPr>
      </w:pPr>
      <w:r>
        <w:rPr>
          <w:b w:val="0"/>
          <w:bCs/>
        </w:rPr>
        <w:t xml:space="preserve">De plus, à chaque mise à jour, une notification par mail est envoyée </w:t>
      </w:r>
      <w:r w:rsidR="005B4BF0">
        <w:rPr>
          <w:b w:val="0"/>
          <w:bCs/>
        </w:rPr>
        <w:t>au responsable du sujet.</w:t>
      </w:r>
    </w:p>
    <w:p w14:paraId="5E098F18" w14:textId="77777777" w:rsidR="006C749F" w:rsidRDefault="006C749F" w:rsidP="006C749F">
      <w:pPr>
        <w:keepNext/>
        <w:spacing w:after="160" w:line="259" w:lineRule="auto"/>
      </w:pPr>
      <w:r>
        <w:rPr>
          <w:b w:val="0"/>
          <w:bCs/>
          <w:noProof/>
          <w:lang w:eastAsia="fr-FR"/>
        </w:rPr>
        <w:lastRenderedPageBreak/>
        <w:drawing>
          <wp:inline distT="0" distB="0" distL="0" distR="0" wp14:anchorId="462E5797" wp14:editId="34BCD6DF">
            <wp:extent cx="6097270" cy="2303145"/>
            <wp:effectExtent l="0" t="0" r="0" b="1905"/>
            <wp:docPr id="10" name="Image 1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9981651_2479927255558964_2107910360500535296_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7699" w14:textId="6E5C2A4A" w:rsidR="001547A7" w:rsidRDefault="006C749F" w:rsidP="006C749F">
      <w:pPr>
        <w:pStyle w:val="Lgende"/>
        <w:jc w:val="center"/>
        <w:rPr>
          <w:b w:val="0"/>
          <w:bCs/>
        </w:rPr>
      </w:pPr>
      <w:r>
        <w:t xml:space="preserve">Figure </w:t>
      </w:r>
      <w:fldSimple w:instr=" SEQ Figure \* ARABIC ">
        <w:r w:rsidR="00D10ACB">
          <w:rPr>
            <w:noProof/>
          </w:rPr>
          <w:t>3</w:t>
        </w:r>
      </w:fldSimple>
      <w:r>
        <w:t xml:space="preserve"> : Gantt de l'ensemble du projet</w:t>
      </w:r>
    </w:p>
    <w:p w14:paraId="7C278997" w14:textId="0E87EFB9" w:rsidR="00002F01" w:rsidRDefault="00002F01" w:rsidP="00002F01">
      <w:pPr>
        <w:rPr>
          <w:b w:val="0"/>
          <w:bCs/>
        </w:rPr>
      </w:pPr>
    </w:p>
    <w:p w14:paraId="1004527E" w14:textId="10DD6DCA" w:rsidR="00002F01" w:rsidRDefault="00002F01" w:rsidP="00002F01">
      <w:pPr>
        <w:rPr>
          <w:b w:val="0"/>
          <w:bCs/>
        </w:rPr>
      </w:pPr>
    </w:p>
    <w:p w14:paraId="342A2E15" w14:textId="77777777" w:rsidR="006C749F" w:rsidRDefault="006C749F" w:rsidP="006C749F">
      <w:pPr>
        <w:keepNext/>
      </w:pPr>
      <w:r>
        <w:rPr>
          <w:b w:val="0"/>
          <w:bCs/>
          <w:noProof/>
          <w:lang w:eastAsia="fr-FR"/>
        </w:rPr>
        <w:drawing>
          <wp:inline distT="0" distB="0" distL="0" distR="0" wp14:anchorId="2CB0CBD6" wp14:editId="51466FAB">
            <wp:extent cx="6097270" cy="1985010"/>
            <wp:effectExtent l="0" t="0" r="0" b="0"/>
            <wp:docPr id="11" name="Image 1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0234203_570738017050158_2229027407455584256_n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92D6" w14:textId="28686903" w:rsidR="00002F01" w:rsidRDefault="006C749F" w:rsidP="006C749F">
      <w:pPr>
        <w:pStyle w:val="Lgende"/>
        <w:jc w:val="center"/>
      </w:pPr>
      <w:r>
        <w:t xml:space="preserve">Figure </w:t>
      </w:r>
      <w:fldSimple w:instr=" SEQ Figure \* ARABIC ">
        <w:r w:rsidR="00D10ACB">
          <w:rPr>
            <w:noProof/>
          </w:rPr>
          <w:t>4</w:t>
        </w:r>
      </w:fldSimple>
      <w:r>
        <w:t xml:space="preserve"> : Vue liste des tâches</w:t>
      </w:r>
      <w:r w:rsidR="00182D5D">
        <w:t xml:space="preserve"> par collaborateur</w:t>
      </w:r>
    </w:p>
    <w:p w14:paraId="304B3C7A" w14:textId="515BD49C" w:rsidR="006C749F" w:rsidRDefault="006C749F" w:rsidP="006C749F"/>
    <w:p w14:paraId="4AF838AB" w14:textId="3FD924C2" w:rsidR="006C749F" w:rsidRPr="006C749F" w:rsidRDefault="006C749F" w:rsidP="006C749F"/>
    <w:p w14:paraId="1E7EDF30" w14:textId="04450789" w:rsidR="00002F01" w:rsidRDefault="00002F01" w:rsidP="00002F01">
      <w:pPr>
        <w:rPr>
          <w:b w:val="0"/>
          <w:bCs/>
        </w:rPr>
      </w:pPr>
    </w:p>
    <w:p w14:paraId="673ED71A" w14:textId="70CEF375" w:rsidR="00002F01" w:rsidRDefault="00002F01" w:rsidP="00002F01">
      <w:pPr>
        <w:rPr>
          <w:b w:val="0"/>
          <w:bCs/>
        </w:rPr>
      </w:pPr>
    </w:p>
    <w:p w14:paraId="4E5EC8BD" w14:textId="2547D09B" w:rsidR="00002F01" w:rsidRDefault="00002F01" w:rsidP="00002F01">
      <w:pPr>
        <w:rPr>
          <w:b w:val="0"/>
          <w:bCs/>
        </w:rPr>
      </w:pPr>
    </w:p>
    <w:p w14:paraId="4F1A8AE5" w14:textId="484F630F" w:rsidR="00002F01" w:rsidRDefault="00002F01" w:rsidP="00002F01">
      <w:pPr>
        <w:rPr>
          <w:b w:val="0"/>
          <w:bCs/>
        </w:rPr>
      </w:pPr>
    </w:p>
    <w:p w14:paraId="2898178F" w14:textId="6DCC8C02" w:rsidR="00002F01" w:rsidRDefault="00002F01" w:rsidP="00002F01">
      <w:pPr>
        <w:rPr>
          <w:b w:val="0"/>
          <w:bCs/>
        </w:rPr>
      </w:pPr>
    </w:p>
    <w:p w14:paraId="5B24185E" w14:textId="12C7C0DE" w:rsidR="00002F01" w:rsidRDefault="00002F01" w:rsidP="00002F01">
      <w:pPr>
        <w:rPr>
          <w:b w:val="0"/>
          <w:bCs/>
        </w:rPr>
      </w:pPr>
    </w:p>
    <w:p w14:paraId="143EBBA6" w14:textId="038F7DAC" w:rsidR="009D3AA5" w:rsidRDefault="009D3AA5" w:rsidP="00002F01">
      <w:pPr>
        <w:rPr>
          <w:b w:val="0"/>
          <w:bCs/>
        </w:rPr>
      </w:pPr>
    </w:p>
    <w:p w14:paraId="32D4D39A" w14:textId="77777777" w:rsidR="009D3AA5" w:rsidRDefault="009D3AA5">
      <w:pPr>
        <w:spacing w:after="160" w:line="259" w:lineRule="auto"/>
        <w:rPr>
          <w:b w:val="0"/>
          <w:bCs/>
        </w:rPr>
      </w:pPr>
      <w:r>
        <w:rPr>
          <w:b w:val="0"/>
          <w:bCs/>
        </w:rPr>
        <w:br w:type="page"/>
      </w:r>
    </w:p>
    <w:p w14:paraId="2F161349" w14:textId="77777777" w:rsidR="009D3AA5" w:rsidRDefault="009D3AA5" w:rsidP="009D3AA5">
      <w:pPr>
        <w:keepNext/>
      </w:pPr>
      <w:r>
        <w:rPr>
          <w:b w:val="0"/>
          <w:bCs/>
          <w:noProof/>
          <w:lang w:eastAsia="fr-FR"/>
        </w:rPr>
        <w:lastRenderedPageBreak/>
        <w:drawing>
          <wp:inline distT="0" distB="0" distL="0" distR="0" wp14:anchorId="7CE33C59" wp14:editId="6DCCB6E9">
            <wp:extent cx="6097270" cy="3913505"/>
            <wp:effectExtent l="0" t="0" r="0" b="0"/>
            <wp:docPr id="9" name="Image 9" descr="Une image contenant texte, intérieur, carte, m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0240311_1234057873457711_7896395341900021760_n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7446" w14:textId="2E99E949" w:rsidR="009D3AA5" w:rsidRDefault="009D3AA5" w:rsidP="009D3AA5">
      <w:pPr>
        <w:pStyle w:val="Lgende"/>
        <w:jc w:val="center"/>
      </w:pPr>
      <w:r>
        <w:t xml:space="preserve">Figure </w:t>
      </w:r>
      <w:fldSimple w:instr=" SEQ Figure \* ARABIC ">
        <w:r w:rsidR="00D10ACB">
          <w:rPr>
            <w:noProof/>
          </w:rPr>
          <w:t>5</w:t>
        </w:r>
      </w:fldSimple>
      <w:r>
        <w:t>: Planning du projet</w:t>
      </w:r>
    </w:p>
    <w:p w14:paraId="724B42A3" w14:textId="4C485270" w:rsidR="009D3AA5" w:rsidRDefault="009D3AA5" w:rsidP="009D3AA5"/>
    <w:p w14:paraId="0D8F69D5" w14:textId="34D8AEEC" w:rsidR="009D3AA5" w:rsidRDefault="009D3AA5" w:rsidP="009D3AA5">
      <w:pPr>
        <w:rPr>
          <w:b w:val="0"/>
          <w:bCs/>
        </w:rPr>
      </w:pPr>
      <w:r>
        <w:rPr>
          <w:b w:val="0"/>
          <w:bCs/>
        </w:rPr>
        <w:t>Une autre visualisation possible est le planning, avec accès direct aux informations importantes en un simple clic.</w:t>
      </w:r>
    </w:p>
    <w:p w14:paraId="77BB5A2A" w14:textId="6851D903" w:rsidR="009D3AA5" w:rsidRDefault="009D3AA5" w:rsidP="009D3AA5">
      <w:pPr>
        <w:rPr>
          <w:b w:val="0"/>
          <w:bCs/>
        </w:rPr>
      </w:pPr>
    </w:p>
    <w:p w14:paraId="26FF42D3" w14:textId="29B3605C" w:rsidR="00AB7DF6" w:rsidRDefault="00AB7DF6" w:rsidP="009D3AA5">
      <w:pPr>
        <w:rPr>
          <w:b w:val="0"/>
          <w:bCs/>
        </w:rPr>
      </w:pPr>
    </w:p>
    <w:p w14:paraId="61847CBE" w14:textId="32B25E44" w:rsidR="00AB7DF6" w:rsidRDefault="00AB7DF6" w:rsidP="009D3AA5">
      <w:pPr>
        <w:rPr>
          <w:b w:val="0"/>
          <w:bCs/>
        </w:rPr>
      </w:pPr>
    </w:p>
    <w:p w14:paraId="7FD716FD" w14:textId="7999E244" w:rsidR="00AB7DF6" w:rsidRDefault="00AB7DF6" w:rsidP="009D3AA5">
      <w:pPr>
        <w:rPr>
          <w:b w:val="0"/>
          <w:bCs/>
        </w:rPr>
      </w:pPr>
    </w:p>
    <w:p w14:paraId="1F8A3C5F" w14:textId="153AD11F" w:rsidR="00AB7DF6" w:rsidRDefault="00AB7DF6" w:rsidP="009D3AA5">
      <w:pPr>
        <w:rPr>
          <w:b w:val="0"/>
          <w:bCs/>
        </w:rPr>
      </w:pPr>
    </w:p>
    <w:p w14:paraId="0C75461E" w14:textId="0A0F94B0" w:rsidR="00AB7DF6" w:rsidRDefault="00AB7DF6" w:rsidP="009D3AA5">
      <w:pPr>
        <w:rPr>
          <w:b w:val="0"/>
          <w:bCs/>
        </w:rPr>
      </w:pPr>
    </w:p>
    <w:p w14:paraId="12C7E8BA" w14:textId="1A37D14F" w:rsidR="00AB7DF6" w:rsidRDefault="00AB7DF6" w:rsidP="009D3AA5">
      <w:pPr>
        <w:rPr>
          <w:b w:val="0"/>
          <w:bCs/>
        </w:rPr>
      </w:pPr>
    </w:p>
    <w:p w14:paraId="6A657DD7" w14:textId="52999F82" w:rsidR="00AB7DF6" w:rsidRDefault="00AB7DF6" w:rsidP="009D3AA5">
      <w:pPr>
        <w:rPr>
          <w:b w:val="0"/>
          <w:bCs/>
        </w:rPr>
      </w:pPr>
    </w:p>
    <w:p w14:paraId="6A892879" w14:textId="2AE29987" w:rsidR="00AB7DF6" w:rsidRDefault="00AB7DF6" w:rsidP="009D3AA5">
      <w:pPr>
        <w:rPr>
          <w:b w:val="0"/>
          <w:bCs/>
        </w:rPr>
      </w:pPr>
    </w:p>
    <w:p w14:paraId="52289547" w14:textId="79F39856" w:rsidR="00AB7DF6" w:rsidRDefault="00AB7DF6" w:rsidP="009D3AA5">
      <w:pPr>
        <w:rPr>
          <w:b w:val="0"/>
          <w:bCs/>
        </w:rPr>
      </w:pPr>
    </w:p>
    <w:p w14:paraId="11280964" w14:textId="47FCF567" w:rsidR="00AB7DF6" w:rsidRDefault="00AB7DF6" w:rsidP="009D3AA5">
      <w:pPr>
        <w:rPr>
          <w:b w:val="0"/>
          <w:bCs/>
        </w:rPr>
      </w:pPr>
    </w:p>
    <w:p w14:paraId="4E5F5379" w14:textId="3A1227BE" w:rsidR="00AB7DF6" w:rsidRDefault="00AB7DF6" w:rsidP="009D3AA5">
      <w:pPr>
        <w:rPr>
          <w:b w:val="0"/>
          <w:bCs/>
        </w:rPr>
      </w:pPr>
    </w:p>
    <w:p w14:paraId="658B753E" w14:textId="321DC7D5" w:rsidR="00AB7DF6" w:rsidRDefault="00AB7DF6" w:rsidP="009D3AA5">
      <w:pPr>
        <w:rPr>
          <w:b w:val="0"/>
          <w:bCs/>
        </w:rPr>
      </w:pPr>
    </w:p>
    <w:p w14:paraId="6A1A5199" w14:textId="73D73789" w:rsidR="00AB7DF6" w:rsidRDefault="00345289" w:rsidP="006D2B70">
      <w:pPr>
        <w:pStyle w:val="Titre2"/>
        <w:framePr w:hSpace="0" w:wrap="auto" w:vAnchor="margin" w:hAnchor="text" w:yAlign="inline"/>
        <w:numPr>
          <w:ilvl w:val="1"/>
          <w:numId w:val="22"/>
        </w:numPr>
      </w:pPr>
      <w:bookmarkStart w:id="10" w:name="_Toc27861624"/>
      <w:r>
        <w:lastRenderedPageBreak/>
        <w:t>Fonctionnement du programme</w:t>
      </w:r>
      <w:bookmarkEnd w:id="10"/>
    </w:p>
    <w:p w14:paraId="3B87F6F8" w14:textId="227A73FD" w:rsidR="00AB7DF6" w:rsidRDefault="00AB7DF6" w:rsidP="009D3AA5">
      <w:pPr>
        <w:rPr>
          <w:b w:val="0"/>
          <w:bCs/>
        </w:rPr>
      </w:pPr>
    </w:p>
    <w:p w14:paraId="4EC07612" w14:textId="052578B2" w:rsidR="00345289" w:rsidRDefault="00345289" w:rsidP="009D3AA5">
      <w:pPr>
        <w:rPr>
          <w:b w:val="0"/>
          <w:bCs/>
        </w:rPr>
      </w:pPr>
      <w:r>
        <w:rPr>
          <w:b w:val="0"/>
          <w:bCs/>
        </w:rPr>
        <w:t>Ci-dessous, nous pouvons voir le programme lancé. Toutes les 5 secondes, une nouvelle connexion se lance et transmet les données via l’encapsulation réseau. Elle se ferme par la suite par soucis d’économie de bande passante et de ressources matérielles.</w:t>
      </w:r>
    </w:p>
    <w:p w14:paraId="09940B1A" w14:textId="0F7A8E09" w:rsidR="009B3F87" w:rsidRDefault="009B3F87" w:rsidP="009D3AA5">
      <w:pPr>
        <w:rPr>
          <w:b w:val="0"/>
          <w:bCs/>
        </w:rPr>
      </w:pPr>
    </w:p>
    <w:p w14:paraId="6BA79B7A" w14:textId="4C1E801F" w:rsidR="009B3F87" w:rsidRDefault="009B3F87" w:rsidP="009D3AA5">
      <w:pPr>
        <w:rPr>
          <w:b w:val="0"/>
          <w:bCs/>
        </w:rPr>
      </w:pPr>
      <w:r>
        <w:rPr>
          <w:b w:val="0"/>
          <w:bCs/>
        </w:rPr>
        <w:t>Les données acquises sont ensuite insérées dans la base de données après authentification sécurisée sur celle-ci.</w:t>
      </w:r>
    </w:p>
    <w:p w14:paraId="49260026" w14:textId="77777777" w:rsidR="009B3F87" w:rsidRDefault="009B3F87" w:rsidP="009D3AA5">
      <w:pPr>
        <w:rPr>
          <w:b w:val="0"/>
          <w:bCs/>
        </w:rPr>
      </w:pPr>
    </w:p>
    <w:p w14:paraId="5F08D017" w14:textId="77777777" w:rsidR="009B3F87" w:rsidRDefault="009D3AA5" w:rsidP="009B3F87">
      <w:pPr>
        <w:keepNext/>
      </w:pPr>
      <w:r>
        <w:rPr>
          <w:b w:val="0"/>
          <w:bCs/>
          <w:noProof/>
          <w:lang w:eastAsia="fr-FR"/>
        </w:rPr>
        <w:drawing>
          <wp:inline distT="0" distB="0" distL="0" distR="0" wp14:anchorId="6B18F99A" wp14:editId="0278F956">
            <wp:extent cx="6097270" cy="3964305"/>
            <wp:effectExtent l="0" t="0" r="0" b="0"/>
            <wp:docPr id="17" name="Image 17" descr="Une image contenant capture d’écran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79886263_563974091105948_4557356176781606912_n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FAAF" w14:textId="7BB66DAA" w:rsidR="009D3AA5" w:rsidRPr="009D3AA5" w:rsidRDefault="009B3F87" w:rsidP="009B3F87">
      <w:pPr>
        <w:pStyle w:val="Lgende"/>
        <w:jc w:val="center"/>
        <w:rPr>
          <w:b w:val="0"/>
          <w:bCs/>
        </w:rPr>
      </w:pPr>
      <w:r>
        <w:t xml:space="preserve">Figure </w:t>
      </w:r>
      <w:fldSimple w:instr=" SEQ Figure \* ARABIC ">
        <w:r w:rsidR="00D10ACB">
          <w:rPr>
            <w:noProof/>
          </w:rPr>
          <w:t>6</w:t>
        </w:r>
      </w:fldSimple>
      <w:r>
        <w:t>: exécution du programme dans la console</w:t>
      </w:r>
    </w:p>
    <w:p w14:paraId="62661CE3" w14:textId="2095B034" w:rsidR="00EB7E6E" w:rsidRDefault="009D3AA5">
      <w:pPr>
        <w:spacing w:after="160" w:line="259" w:lineRule="auto"/>
        <w:rPr>
          <w:b w:val="0"/>
          <w:bCs/>
        </w:rPr>
      </w:pPr>
      <w:r>
        <w:rPr>
          <w:b w:val="0"/>
          <w:bCs/>
        </w:rPr>
        <w:br w:type="page"/>
      </w:r>
    </w:p>
    <w:p w14:paraId="424B1344" w14:textId="0DBB0715" w:rsidR="00EB7E6E" w:rsidRDefault="00EB7E6E" w:rsidP="00EB7E6E">
      <w:pPr>
        <w:pStyle w:val="Titre2"/>
        <w:framePr w:hSpace="0" w:wrap="auto" w:vAnchor="margin" w:hAnchor="text" w:yAlign="inline"/>
        <w:numPr>
          <w:ilvl w:val="1"/>
          <w:numId w:val="24"/>
        </w:numPr>
      </w:pPr>
      <w:bookmarkStart w:id="11" w:name="_Toc27861625"/>
      <w:r>
        <w:lastRenderedPageBreak/>
        <w:t>Aspect Sécurité</w:t>
      </w:r>
      <w:r w:rsidR="0000629D">
        <w:t xml:space="preserve"> &amp; Qualité</w:t>
      </w:r>
      <w:bookmarkEnd w:id="11"/>
    </w:p>
    <w:p w14:paraId="631E2945" w14:textId="17221635" w:rsidR="00EB7E6E" w:rsidRDefault="00EB7E6E" w:rsidP="00EB7E6E"/>
    <w:p w14:paraId="11BAB670" w14:textId="42F5AF98" w:rsidR="00EB7E6E" w:rsidRDefault="00EB7E6E" w:rsidP="00EB7E6E"/>
    <w:tbl>
      <w:tblPr>
        <w:tblStyle w:val="TableauGrille4-Accentuation6"/>
        <w:tblW w:w="0" w:type="auto"/>
        <w:tblLook w:val="04A0" w:firstRow="1" w:lastRow="0" w:firstColumn="1" w:lastColumn="0" w:noHBand="0" w:noVBand="1"/>
      </w:tblPr>
      <w:tblGrid>
        <w:gridCol w:w="4796"/>
        <w:gridCol w:w="4796"/>
      </w:tblGrid>
      <w:tr w:rsidR="00EB7E6E" w14:paraId="531CD288" w14:textId="77777777" w:rsidTr="00EB7E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0A281417" w14:textId="656D6D6B" w:rsidR="00EB7E6E" w:rsidRPr="00EB7E6E" w:rsidRDefault="00EB7E6E" w:rsidP="00EB7E6E">
            <w:pPr>
              <w:rPr>
                <w:b/>
                <w:bCs w:val="0"/>
              </w:rPr>
            </w:pPr>
            <w:r>
              <w:rPr>
                <w:b/>
                <w:bCs w:val="0"/>
              </w:rPr>
              <w:t>Méthodes</w:t>
            </w:r>
          </w:p>
        </w:tc>
        <w:tc>
          <w:tcPr>
            <w:tcW w:w="4796" w:type="dxa"/>
          </w:tcPr>
          <w:p w14:paraId="3E9772D3" w14:textId="4365ACE4" w:rsidR="00EB7E6E" w:rsidRPr="00EB7E6E" w:rsidRDefault="00EB7E6E" w:rsidP="00EB7E6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 w:val="0"/>
              </w:rPr>
            </w:pPr>
            <w:r>
              <w:rPr>
                <w:b/>
                <w:bCs w:val="0"/>
              </w:rPr>
              <w:t>Détails</w:t>
            </w:r>
          </w:p>
        </w:tc>
      </w:tr>
      <w:tr w:rsidR="00EB7E6E" w14:paraId="5E0B5CDF" w14:textId="77777777" w:rsidTr="00EB7E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13C588FF" w14:textId="529E6482" w:rsidR="00EB7E6E" w:rsidRDefault="00EB7E6E" w:rsidP="00EB7E6E">
            <w:r>
              <w:t>Authentification Wi-Fi</w:t>
            </w:r>
          </w:p>
        </w:tc>
        <w:tc>
          <w:tcPr>
            <w:tcW w:w="4796" w:type="dxa"/>
          </w:tcPr>
          <w:p w14:paraId="1C254D18" w14:textId="6D27BE34" w:rsidR="00EB7E6E" w:rsidRPr="00EB7E6E" w:rsidRDefault="00EB7E6E" w:rsidP="00EB7E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La méthode de connexion sur la carte </w:t>
            </w:r>
            <w:proofErr w:type="spellStart"/>
            <w:r>
              <w:rPr>
                <w:b w:val="0"/>
                <w:bCs/>
              </w:rPr>
              <w:t>Raspberry</w:t>
            </w:r>
            <w:proofErr w:type="spellEnd"/>
            <w:r>
              <w:rPr>
                <w:b w:val="0"/>
                <w:bCs/>
              </w:rPr>
              <w:t xml:space="preserve"> est une authentification forte WPA2 PSK</w:t>
            </w:r>
          </w:p>
        </w:tc>
      </w:tr>
      <w:tr w:rsidR="00EB7E6E" w14:paraId="6CDDA5B9" w14:textId="77777777" w:rsidTr="00EB7E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74F6B7F7" w14:textId="0215E276" w:rsidR="00EB7E6E" w:rsidRDefault="00EB7E6E" w:rsidP="00EB7E6E">
            <w:r>
              <w:t>Contrôle d’accès</w:t>
            </w:r>
          </w:p>
        </w:tc>
        <w:tc>
          <w:tcPr>
            <w:tcW w:w="4796" w:type="dxa"/>
          </w:tcPr>
          <w:p w14:paraId="37FC8095" w14:textId="664F0F96" w:rsidR="00EB7E6E" w:rsidRPr="00EB7E6E" w:rsidRDefault="00EB7E6E" w:rsidP="00EB7E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/>
              </w:rPr>
            </w:pPr>
            <w:r>
              <w:rPr>
                <w:b w:val="0"/>
                <w:bCs/>
              </w:rPr>
              <w:t>Un Fail2Ban gère les adresses IP pour l’administration sécurisée (blocage au bout de 3 tentatives)</w:t>
            </w:r>
          </w:p>
        </w:tc>
      </w:tr>
      <w:tr w:rsidR="00EB7E6E" w14:paraId="3F08EB24" w14:textId="77777777" w:rsidTr="00EB7E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0E2BA2FF" w14:textId="0B1DF9B6" w:rsidR="00EB7E6E" w:rsidRDefault="00EB7E6E" w:rsidP="00EB7E6E">
            <w:r>
              <w:t xml:space="preserve">Firewall </w:t>
            </w:r>
            <w:proofErr w:type="spellStart"/>
            <w:r>
              <w:t>Iptables</w:t>
            </w:r>
            <w:proofErr w:type="spellEnd"/>
          </w:p>
        </w:tc>
        <w:tc>
          <w:tcPr>
            <w:tcW w:w="4796" w:type="dxa"/>
          </w:tcPr>
          <w:p w14:paraId="3B18BC9F" w14:textId="4698F793" w:rsidR="00EB7E6E" w:rsidRPr="00EB7E6E" w:rsidRDefault="00EB7E6E" w:rsidP="00EB7E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/>
              </w:rPr>
            </w:pPr>
            <w:r w:rsidRPr="00EB7E6E">
              <w:rPr>
                <w:b w:val="0"/>
                <w:bCs/>
              </w:rPr>
              <w:t>Gestion sécurisée des ports réseau</w:t>
            </w:r>
            <w:r>
              <w:rPr>
                <w:b w:val="0"/>
                <w:bCs/>
              </w:rPr>
              <w:t xml:space="preserve"> et du masquage</w:t>
            </w:r>
          </w:p>
        </w:tc>
      </w:tr>
      <w:tr w:rsidR="006143C9" w14:paraId="61426796" w14:textId="77777777" w:rsidTr="00EB7E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33F954C8" w14:textId="08D164F8" w:rsidR="006143C9" w:rsidRDefault="006143C9" w:rsidP="00EB7E6E">
            <w:r>
              <w:t>Chiffrement</w:t>
            </w:r>
          </w:p>
        </w:tc>
        <w:tc>
          <w:tcPr>
            <w:tcW w:w="4796" w:type="dxa"/>
          </w:tcPr>
          <w:p w14:paraId="7F364D5A" w14:textId="70F9BB1C" w:rsidR="006143C9" w:rsidRPr="00EB7E6E" w:rsidRDefault="00AC34F1" w:rsidP="00EB7E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Utilisation du protocole </w:t>
            </w:r>
            <w:r w:rsidR="0000629D">
              <w:rPr>
                <w:b w:val="0"/>
                <w:bCs/>
              </w:rPr>
              <w:t xml:space="preserve">de connexion </w:t>
            </w:r>
            <w:r>
              <w:rPr>
                <w:b w:val="0"/>
                <w:bCs/>
              </w:rPr>
              <w:t>SSH</w:t>
            </w:r>
            <w:r w:rsidR="0000629D">
              <w:rPr>
                <w:b w:val="0"/>
                <w:bCs/>
              </w:rPr>
              <w:t xml:space="preserve">, </w:t>
            </w:r>
            <w:r w:rsidR="006143C9">
              <w:rPr>
                <w:b w:val="0"/>
                <w:bCs/>
              </w:rPr>
              <w:t xml:space="preserve">Chiffrement de la base de données, implémentation de la suite HTTPS sur l’interface Web (certificat racine, TLS 1.3, </w:t>
            </w:r>
            <w:r w:rsidR="00293022">
              <w:rPr>
                <w:b w:val="0"/>
                <w:bCs/>
              </w:rPr>
              <w:t>HTTP</w:t>
            </w:r>
            <w:r w:rsidR="006143C9">
              <w:rPr>
                <w:b w:val="0"/>
                <w:bCs/>
              </w:rPr>
              <w:t xml:space="preserve"> 1.1)</w:t>
            </w:r>
            <w:r w:rsidR="00AE6BD4">
              <w:rPr>
                <w:b w:val="0"/>
                <w:bCs/>
              </w:rPr>
              <w:t>, hachage des mots de passe</w:t>
            </w:r>
          </w:p>
        </w:tc>
      </w:tr>
      <w:tr w:rsidR="00AD26D3" w14:paraId="19565B0D" w14:textId="77777777" w:rsidTr="00EB7E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49E2BE5D" w14:textId="19A8B17A" w:rsidR="00AD26D3" w:rsidRDefault="00AD26D3" w:rsidP="00EB7E6E">
            <w:r>
              <w:t xml:space="preserve">Gestion de l’obsolescence </w:t>
            </w:r>
          </w:p>
        </w:tc>
        <w:tc>
          <w:tcPr>
            <w:tcW w:w="4796" w:type="dxa"/>
          </w:tcPr>
          <w:p w14:paraId="1AADD1CD" w14:textId="594BE245" w:rsidR="00AD26D3" w:rsidRDefault="00AD26D3" w:rsidP="00EB7E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/>
              </w:rPr>
            </w:pPr>
            <w:r>
              <w:rPr>
                <w:b w:val="0"/>
                <w:bCs/>
              </w:rPr>
              <w:t>Désactivation des protocoles obsolètes</w:t>
            </w:r>
          </w:p>
        </w:tc>
      </w:tr>
      <w:tr w:rsidR="00EB7E6E" w14:paraId="09BFF47A" w14:textId="77777777" w:rsidTr="00EB7E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54319393" w14:textId="76CE9614" w:rsidR="00EB7E6E" w:rsidRDefault="00EB7E6E" w:rsidP="00EB7E6E">
            <w:proofErr w:type="spellStart"/>
            <w:r>
              <w:t>Pen</w:t>
            </w:r>
            <w:r w:rsidR="00775025">
              <w:t>t</w:t>
            </w:r>
            <w:r>
              <w:t>est</w:t>
            </w:r>
            <w:proofErr w:type="spellEnd"/>
          </w:p>
        </w:tc>
        <w:tc>
          <w:tcPr>
            <w:tcW w:w="4796" w:type="dxa"/>
          </w:tcPr>
          <w:p w14:paraId="0CF763E5" w14:textId="5851EF85" w:rsidR="00EB7E6E" w:rsidRPr="007E252C" w:rsidRDefault="007E252C" w:rsidP="00EB7E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Un </w:t>
            </w:r>
            <w:proofErr w:type="spellStart"/>
            <w:r w:rsidR="00775025">
              <w:rPr>
                <w:b w:val="0"/>
                <w:bCs/>
              </w:rPr>
              <w:t>Pentest</w:t>
            </w:r>
            <w:proofErr w:type="spellEnd"/>
            <w:r>
              <w:rPr>
                <w:b w:val="0"/>
                <w:bCs/>
              </w:rPr>
              <w:t xml:space="preserve"> a été réalisé avec les méthodes </w:t>
            </w:r>
            <w:proofErr w:type="spellStart"/>
            <w:r>
              <w:rPr>
                <w:b w:val="0"/>
                <w:bCs/>
              </w:rPr>
              <w:t>blackbox</w:t>
            </w:r>
            <w:proofErr w:type="spellEnd"/>
            <w:r>
              <w:rPr>
                <w:b w:val="0"/>
                <w:bCs/>
              </w:rPr>
              <w:t xml:space="preserve"> et </w:t>
            </w:r>
            <w:proofErr w:type="spellStart"/>
            <w:r>
              <w:rPr>
                <w:b w:val="0"/>
                <w:bCs/>
              </w:rPr>
              <w:t>whitebox</w:t>
            </w:r>
            <w:proofErr w:type="spellEnd"/>
            <w:r w:rsidR="00775025">
              <w:rPr>
                <w:b w:val="0"/>
                <w:bCs/>
              </w:rPr>
              <w:t xml:space="preserve"> par un organisme externe</w:t>
            </w:r>
          </w:p>
        </w:tc>
      </w:tr>
      <w:tr w:rsidR="007E252C" w14:paraId="58046EA9" w14:textId="77777777" w:rsidTr="00EB7E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6F5BDAF9" w14:textId="3EE08774" w:rsidR="007E252C" w:rsidRDefault="007E252C" w:rsidP="00EB7E6E">
            <w:r>
              <w:t>Stabilité du logiciel</w:t>
            </w:r>
          </w:p>
        </w:tc>
        <w:tc>
          <w:tcPr>
            <w:tcW w:w="4796" w:type="dxa"/>
          </w:tcPr>
          <w:p w14:paraId="31EC79AB" w14:textId="48FB050D" w:rsidR="007E252C" w:rsidRDefault="00775025" w:rsidP="00EB7E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/>
              </w:rPr>
            </w:pPr>
            <w:r>
              <w:rPr>
                <w:b w:val="0"/>
                <w:bCs/>
              </w:rPr>
              <w:t>Gestion utilisateur, test opératoire</w:t>
            </w:r>
            <w:r w:rsidR="009E6BD9">
              <w:rPr>
                <w:b w:val="0"/>
                <w:bCs/>
              </w:rPr>
              <w:t xml:space="preserve"> et aléatoire</w:t>
            </w:r>
          </w:p>
        </w:tc>
      </w:tr>
      <w:tr w:rsidR="007E252C" w14:paraId="5A8E4B32" w14:textId="77777777" w:rsidTr="00EB7E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</w:tcPr>
          <w:p w14:paraId="74845597" w14:textId="1D2689CA" w:rsidR="007E252C" w:rsidRDefault="009E6BD9" w:rsidP="00EB7E6E">
            <w:r>
              <w:t>Endurance</w:t>
            </w:r>
          </w:p>
        </w:tc>
        <w:tc>
          <w:tcPr>
            <w:tcW w:w="4796" w:type="dxa"/>
          </w:tcPr>
          <w:p w14:paraId="13D48210" w14:textId="3E32E13F" w:rsidR="007E252C" w:rsidRDefault="007E252C" w:rsidP="00EB7E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/>
              </w:rPr>
            </w:pPr>
            <w:r>
              <w:rPr>
                <w:b w:val="0"/>
                <w:bCs/>
              </w:rPr>
              <w:t>Nous avons laissé tourner l’infrastructure pendant 1 mois</w:t>
            </w:r>
          </w:p>
        </w:tc>
      </w:tr>
    </w:tbl>
    <w:p w14:paraId="665E29F1" w14:textId="77777777" w:rsidR="00EB7E6E" w:rsidRPr="00EB7E6E" w:rsidRDefault="00EB7E6E" w:rsidP="00EB7E6E"/>
    <w:p w14:paraId="29957EC7" w14:textId="77777777" w:rsidR="00EB7E6E" w:rsidRDefault="00EB7E6E">
      <w:pPr>
        <w:spacing w:after="160" w:line="259" w:lineRule="auto"/>
        <w:rPr>
          <w:b w:val="0"/>
          <w:bCs/>
        </w:rPr>
      </w:pPr>
      <w:r>
        <w:rPr>
          <w:b w:val="0"/>
          <w:bCs/>
        </w:rPr>
        <w:br w:type="page"/>
      </w:r>
    </w:p>
    <w:p w14:paraId="213A12D8" w14:textId="4BF1BEF0" w:rsidR="00002F01" w:rsidRDefault="00002F01" w:rsidP="00002F01">
      <w:pPr>
        <w:rPr>
          <w:b w:val="0"/>
          <w:bCs/>
        </w:rPr>
      </w:pPr>
    </w:p>
    <w:p w14:paraId="14AAD2D3" w14:textId="563FA860" w:rsidR="00002F01" w:rsidRDefault="00002F01" w:rsidP="00A43D70">
      <w:pPr>
        <w:pStyle w:val="Titre1"/>
        <w:framePr w:wrap="around"/>
        <w:numPr>
          <w:ilvl w:val="0"/>
          <w:numId w:val="19"/>
        </w:numPr>
      </w:pPr>
      <w:bookmarkStart w:id="12" w:name="_Toc27861626"/>
      <w:r>
        <w:t>Glossaire</w:t>
      </w:r>
      <w:bookmarkEnd w:id="12"/>
    </w:p>
    <w:p w14:paraId="3FD5AD8E" w14:textId="77777777" w:rsidR="001547A7" w:rsidRPr="00A26E3A" w:rsidRDefault="001547A7" w:rsidP="00A26E3A">
      <w:pPr>
        <w:pStyle w:val="Paragraphedeliste"/>
        <w:numPr>
          <w:ilvl w:val="0"/>
          <w:numId w:val="20"/>
        </w:numPr>
        <w:rPr>
          <w:b w:val="0"/>
          <w:bCs/>
        </w:rPr>
      </w:pPr>
      <w:r w:rsidRPr="00A26E3A">
        <w:rPr>
          <w:b w:val="0"/>
          <w:bCs/>
        </w:rPr>
        <w:t xml:space="preserve">GPIO : General </w:t>
      </w:r>
      <w:proofErr w:type="spellStart"/>
      <w:r w:rsidRPr="00A26E3A">
        <w:rPr>
          <w:b w:val="0"/>
          <w:bCs/>
        </w:rPr>
        <w:t>Purpose</w:t>
      </w:r>
      <w:proofErr w:type="spellEnd"/>
      <w:r w:rsidRPr="00A26E3A">
        <w:rPr>
          <w:b w:val="0"/>
          <w:bCs/>
        </w:rPr>
        <w:t xml:space="preserve"> Input / Output</w:t>
      </w:r>
    </w:p>
    <w:p w14:paraId="036FF5EF" w14:textId="77777777" w:rsidR="001547A7" w:rsidRDefault="001547A7" w:rsidP="00A26E3A">
      <w:pPr>
        <w:pStyle w:val="Paragraphedeliste"/>
        <w:numPr>
          <w:ilvl w:val="0"/>
          <w:numId w:val="20"/>
        </w:numPr>
        <w:rPr>
          <w:b w:val="0"/>
          <w:bCs/>
        </w:rPr>
      </w:pPr>
      <w:r>
        <w:rPr>
          <w:b w:val="0"/>
          <w:bCs/>
        </w:rPr>
        <w:t>BDD : Base De Données</w:t>
      </w:r>
    </w:p>
    <w:p w14:paraId="1436C832" w14:textId="0BF8CA74" w:rsidR="00002F01" w:rsidRDefault="001547A7" w:rsidP="00A26E3A">
      <w:pPr>
        <w:pStyle w:val="Paragraphedeliste"/>
        <w:numPr>
          <w:ilvl w:val="0"/>
          <w:numId w:val="20"/>
        </w:numPr>
        <w:rPr>
          <w:b w:val="0"/>
          <w:bCs/>
        </w:rPr>
      </w:pPr>
      <w:r>
        <w:rPr>
          <w:b w:val="0"/>
          <w:bCs/>
        </w:rPr>
        <w:t>IHM : Interface Homme Machine</w:t>
      </w:r>
    </w:p>
    <w:p w14:paraId="627B6F39" w14:textId="1088C3DC" w:rsidR="00A43D70" w:rsidRDefault="00A43D70" w:rsidP="00A26E3A">
      <w:pPr>
        <w:pStyle w:val="Paragraphedeliste"/>
        <w:numPr>
          <w:ilvl w:val="0"/>
          <w:numId w:val="20"/>
        </w:numPr>
        <w:rPr>
          <w:b w:val="0"/>
          <w:bCs/>
        </w:rPr>
      </w:pPr>
      <w:r>
        <w:rPr>
          <w:b w:val="0"/>
          <w:bCs/>
        </w:rPr>
        <w:t xml:space="preserve">Wi-Fi : Wireless </w:t>
      </w:r>
      <w:proofErr w:type="spellStart"/>
      <w:r>
        <w:rPr>
          <w:b w:val="0"/>
          <w:bCs/>
        </w:rPr>
        <w:t>Fidelity</w:t>
      </w:r>
      <w:proofErr w:type="spellEnd"/>
    </w:p>
    <w:p w14:paraId="69CE93E4" w14:textId="4871A0D8" w:rsidR="0000629D" w:rsidRDefault="0000629D" w:rsidP="00A26E3A">
      <w:pPr>
        <w:pStyle w:val="Paragraphedeliste"/>
        <w:numPr>
          <w:ilvl w:val="0"/>
          <w:numId w:val="20"/>
        </w:numPr>
        <w:rPr>
          <w:b w:val="0"/>
          <w:bCs/>
        </w:rPr>
      </w:pPr>
      <w:r>
        <w:rPr>
          <w:b w:val="0"/>
          <w:bCs/>
        </w:rPr>
        <w:t>SSH : Secure Shell</w:t>
      </w:r>
    </w:p>
    <w:p w14:paraId="4A344E44" w14:textId="6077109B" w:rsidR="0000629D" w:rsidRDefault="0000629D" w:rsidP="00A26E3A">
      <w:pPr>
        <w:pStyle w:val="Paragraphedeliste"/>
        <w:numPr>
          <w:ilvl w:val="0"/>
          <w:numId w:val="20"/>
        </w:numPr>
        <w:rPr>
          <w:b w:val="0"/>
          <w:bCs/>
        </w:rPr>
      </w:pPr>
      <w:r>
        <w:rPr>
          <w:b w:val="0"/>
          <w:bCs/>
        </w:rPr>
        <w:t xml:space="preserve">HTTP (S) : Hyper </w:t>
      </w:r>
      <w:proofErr w:type="spellStart"/>
      <w:r>
        <w:rPr>
          <w:b w:val="0"/>
          <w:bCs/>
        </w:rPr>
        <w:t>Text</w:t>
      </w:r>
      <w:proofErr w:type="spellEnd"/>
      <w:r>
        <w:rPr>
          <w:b w:val="0"/>
          <w:bCs/>
        </w:rPr>
        <w:t xml:space="preserve"> Transfer Protocol (Secure)</w:t>
      </w:r>
    </w:p>
    <w:p w14:paraId="52C4E798" w14:textId="1C045275" w:rsidR="0000629D" w:rsidRDefault="0000629D" w:rsidP="00A26E3A">
      <w:pPr>
        <w:pStyle w:val="Paragraphedeliste"/>
        <w:numPr>
          <w:ilvl w:val="0"/>
          <w:numId w:val="20"/>
        </w:numPr>
        <w:rPr>
          <w:b w:val="0"/>
          <w:bCs/>
        </w:rPr>
      </w:pPr>
      <w:r>
        <w:rPr>
          <w:b w:val="0"/>
          <w:bCs/>
        </w:rPr>
        <w:t>TLS : Transport Layer Security</w:t>
      </w:r>
    </w:p>
    <w:p w14:paraId="6CDC17A9" w14:textId="4498F18E" w:rsidR="0000629D" w:rsidRPr="00A43D70" w:rsidRDefault="0000629D" w:rsidP="00A26E3A">
      <w:pPr>
        <w:pStyle w:val="Paragraphedeliste"/>
        <w:numPr>
          <w:ilvl w:val="0"/>
          <w:numId w:val="20"/>
        </w:numPr>
        <w:rPr>
          <w:b w:val="0"/>
          <w:bCs/>
        </w:rPr>
      </w:pPr>
      <w:r>
        <w:rPr>
          <w:b w:val="0"/>
          <w:bCs/>
        </w:rPr>
        <w:t xml:space="preserve">WPA : Wi-Fi </w:t>
      </w:r>
      <w:proofErr w:type="spellStart"/>
      <w:r>
        <w:rPr>
          <w:b w:val="0"/>
          <w:bCs/>
        </w:rPr>
        <w:t>Protected</w:t>
      </w:r>
      <w:proofErr w:type="spellEnd"/>
      <w:r>
        <w:rPr>
          <w:b w:val="0"/>
          <w:bCs/>
        </w:rPr>
        <w:t xml:space="preserve"> Access</w:t>
      </w:r>
    </w:p>
    <w:p w14:paraId="12436FD7" w14:textId="39668FD0" w:rsidR="00302C17" w:rsidRPr="00302C17" w:rsidRDefault="00302C17" w:rsidP="007466ED">
      <w:pPr>
        <w:pStyle w:val="Titre1"/>
        <w:framePr w:wrap="around"/>
      </w:pPr>
    </w:p>
    <w:sectPr w:rsidR="00302C17" w:rsidRPr="00302C17">
      <w:headerReference w:type="even" r:id="rId24"/>
      <w:headerReference w:type="default" r:id="rId25"/>
      <w:footerReference w:type="even" r:id="rId26"/>
      <w:headerReference w:type="first" r:id="rId27"/>
      <w:pgSz w:w="11906" w:h="16838"/>
      <w:pgMar w:top="1152" w:right="1152" w:bottom="720" w:left="1152" w:header="0" w:footer="0" w:gutter="0"/>
      <w:pgNumType w:start="0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8D12ECC" w14:textId="77777777" w:rsidR="0069140D" w:rsidRDefault="0069140D">
      <w:pPr>
        <w:spacing w:line="240" w:lineRule="auto"/>
      </w:pPr>
      <w:r>
        <w:separator/>
      </w:r>
    </w:p>
  </w:endnote>
  <w:endnote w:type="continuationSeparator" w:id="0">
    <w:p w14:paraId="11471272" w14:textId="77777777" w:rsidR="0069140D" w:rsidRDefault="0069140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ill Sans MT">
    <w:altName w:val="FreeSans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altName w:val="FreeSans"/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D039F2" w14:textId="77777777" w:rsidR="00AF4CBC" w:rsidRDefault="0069140D">
    <w:pPr>
      <w:pStyle w:val="Pieddepage"/>
    </w:pPr>
    <w:sdt>
      <w:sdtPr>
        <w:rPr>
          <w:rFonts w:asciiTheme="majorHAnsi" w:eastAsiaTheme="majorEastAsia" w:hAnsiTheme="majorHAnsi" w:cstheme="majorBidi"/>
        </w:rPr>
        <w:id w:val="306900621"/>
        <w:placeholder>
          <w:docPart w:val="F178BC027A624EF580139EEF43B401FE"/>
        </w:placeholder>
        <w:temporary/>
        <w:showingPlcHdr/>
      </w:sdtPr>
      <w:sdtEndPr/>
      <w:sdtContent>
        <w:r w:rsidR="00231967">
          <w:rPr>
            <w:lang w:bidi="fr-FR"/>
          </w:rPr>
          <w:t>Entrez le titre du chapitre (niveau 1)</w:t>
        </w:r>
      </w:sdtContent>
    </w:sdt>
    <w:r w:rsidR="00231967">
      <w:rPr>
        <w:rFonts w:asciiTheme="majorHAnsi" w:eastAsiaTheme="majorEastAsia" w:hAnsiTheme="majorHAnsi" w:cstheme="majorBidi"/>
        <w:lang w:bidi="fr-FR"/>
      </w:rPr>
      <w:ptab w:relativeTo="margin" w:alignment="right" w:leader="none"/>
    </w:r>
    <w:r w:rsidR="00231967">
      <w:rPr>
        <w:rFonts w:asciiTheme="majorHAnsi" w:eastAsiaTheme="majorEastAsia" w:hAnsiTheme="majorHAnsi" w:cstheme="majorBidi"/>
        <w:lang w:bidi="fr-FR"/>
      </w:rPr>
      <w:t xml:space="preserve">Page </w:t>
    </w:r>
    <w:r w:rsidR="00231967">
      <w:rPr>
        <w:lang w:bidi="fr-FR"/>
      </w:rPr>
      <w:fldChar w:fldCharType="begin"/>
    </w:r>
    <w:r w:rsidR="00231967">
      <w:rPr>
        <w:lang w:bidi="fr-FR"/>
      </w:rPr>
      <w:instrText xml:space="preserve"> PAGE   \* MERGEFORMAT </w:instrText>
    </w:r>
    <w:r w:rsidR="00231967">
      <w:rPr>
        <w:lang w:bidi="fr-FR"/>
      </w:rPr>
      <w:fldChar w:fldCharType="separate"/>
    </w:r>
    <w:r w:rsidR="00231967">
      <w:rPr>
        <w:rFonts w:asciiTheme="majorHAnsi" w:eastAsiaTheme="majorEastAsia" w:hAnsiTheme="majorHAnsi" w:cstheme="majorBidi"/>
        <w:lang w:bidi="fr-FR"/>
      </w:rPr>
      <w:t>4</w:t>
    </w:r>
    <w:r w:rsidR="00231967">
      <w:rPr>
        <w:rFonts w:asciiTheme="majorHAnsi" w:eastAsiaTheme="majorEastAsia" w:hAnsiTheme="majorHAnsi" w:cstheme="majorBidi"/>
        <w:lang w:bidi="fr-F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99904E2" w14:textId="77777777" w:rsidR="0069140D" w:rsidRDefault="0069140D">
      <w:pPr>
        <w:spacing w:line="240" w:lineRule="auto"/>
      </w:pPr>
      <w:r>
        <w:separator/>
      </w:r>
    </w:p>
  </w:footnote>
  <w:footnote w:type="continuationSeparator" w:id="0">
    <w:p w14:paraId="3BD25B87" w14:textId="77777777" w:rsidR="0069140D" w:rsidRDefault="0069140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F91F5F" w14:textId="77777777" w:rsidR="00AF4CBC" w:rsidRDefault="00231967">
    <w:pPr>
      <w:pStyle w:val="En-tte"/>
    </w:pPr>
    <w:r>
      <w:rPr>
        <w:lang w:bidi="fr-FR"/>
      </w:rPr>
      <w:t>Plan marketing d’</w:t>
    </w:r>
    <w:proofErr w:type="spellStart"/>
    <w:r>
      <w:rPr>
        <w:lang w:bidi="fr-FR"/>
      </w:rPr>
      <w:t>Adventure</w:t>
    </w:r>
    <w:proofErr w:type="spellEnd"/>
    <w:r>
      <w:rPr>
        <w:lang w:bidi="fr-FR"/>
      </w:rPr>
      <w:t xml:space="preserve"> Works</w:t>
    </w:r>
  </w:p>
  <w:p w14:paraId="2035638B" w14:textId="77777777" w:rsidR="00AF4CBC" w:rsidRDefault="00AF4CBC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2660" w:type="dxa"/>
      <w:tblInd w:w="-142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top w:w="432" w:type="dxa"/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2660"/>
    </w:tblGrid>
    <w:tr w:rsidR="00AF4CBC" w14:paraId="31054FD3" w14:textId="77777777">
      <w:trPr>
        <w:trHeight w:val="1712"/>
      </w:trPr>
      <w:tc>
        <w:tcPr>
          <w:tcW w:w="12660" w:type="dxa"/>
          <w:tcBorders>
            <w:top w:val="nil"/>
            <w:left w:val="nil"/>
            <w:bottom w:val="nil"/>
            <w:right w:val="nil"/>
          </w:tcBorders>
        </w:tcPr>
        <w:p w14:paraId="0440478B" w14:textId="2541F9A7" w:rsidR="00AF4CBC" w:rsidRDefault="00231967">
          <w:pPr>
            <w:pStyle w:val="En-tte"/>
          </w:pP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7B479FB9" wp14:editId="05C77E5D">
                    <wp:simplePos x="0" y="0"/>
                    <wp:positionH relativeFrom="column">
                      <wp:posOffset>7117715</wp:posOffset>
                    </wp:positionH>
                    <wp:positionV relativeFrom="paragraph">
                      <wp:posOffset>241935</wp:posOffset>
                    </wp:positionV>
                    <wp:extent cx="778510" cy="298450"/>
                    <wp:effectExtent l="0" t="0" r="0" b="6350"/>
                    <wp:wrapNone/>
                    <wp:docPr id="21" name="Zone de texte 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78476" cy="2984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205E588" w14:textId="2A025F48" w:rsidR="00AF4CBC" w:rsidRDefault="00231967">
                                <w:pPr>
                                  <w:rPr>
                                    <w:sz w:val="32"/>
                                  </w:rPr>
                                </w:pPr>
                                <w:r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fldChar w:fldCharType="begin"/>
                                </w:r>
                                <w:r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fldChar w:fldCharType="separate"/>
                                </w:r>
                                <w:r w:rsidR="00D10ACB">
                                  <w:rPr>
                                    <w:noProof/>
                                    <w:sz w:val="32"/>
                                    <w:szCs w:val="32"/>
                                    <w:lang w:bidi="fr-FR"/>
                                  </w:rPr>
                                  <w:t>12</w:t>
                                </w:r>
                                <w:r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fldChar w:fldCharType="end"/>
                                </w:r>
                              </w:p>
                              <w:p w14:paraId="77436F3D" w14:textId="77777777" w:rsidR="00AF4CBC" w:rsidRDefault="00AF4CBC">
                                <w:pPr>
                                  <w:rPr>
                                    <w:sz w:val="3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7B479FB9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 21" o:spid="_x0000_s1030" type="#_x0000_t202" style="position:absolute;left:0;text-align:left;margin-left:560.45pt;margin-top:19.05pt;width:61.3pt;height:2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" filled="f" stroked="f" strokeweight=".5pt">
                    <v:textbox>
                      <w:txbxContent>
                        <w:p w14:paraId="4205E588" w14:textId="2A025F48" w:rsidR="00AF4CBC" w:rsidRDefault="00231967">
                          <w:pPr>
                            <w:rPr>
                              <w:sz w:val="32"/>
                            </w:rPr>
                          </w:pPr>
                          <w:r>
                            <w:rPr>
                              <w:sz w:val="32"/>
                              <w:szCs w:val="32"/>
                              <w:lang w:bidi="fr-FR"/>
                            </w:rPr>
                            <w:fldChar w:fldCharType="begin"/>
                          </w:r>
                          <w:r>
                            <w:rPr>
                              <w:sz w:val="32"/>
                              <w:szCs w:val="32"/>
                              <w:lang w:bidi="fr-FR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sz w:val="32"/>
                              <w:szCs w:val="32"/>
                              <w:lang w:bidi="fr-FR"/>
                            </w:rPr>
                            <w:fldChar w:fldCharType="separate"/>
                          </w:r>
                          <w:r w:rsidR="00D10ACB">
                            <w:rPr>
                              <w:noProof/>
                              <w:sz w:val="32"/>
                              <w:szCs w:val="32"/>
                              <w:lang w:bidi="fr-FR"/>
                            </w:rPr>
                            <w:t>12</w:t>
                          </w:r>
                          <w:r>
                            <w:rPr>
                              <w:sz w:val="32"/>
                              <w:szCs w:val="32"/>
                              <w:lang w:bidi="fr-FR"/>
                            </w:rPr>
                            <w:fldChar w:fldCharType="end"/>
                          </w:r>
                        </w:p>
                        <w:p w14:paraId="77436F3D" w14:textId="77777777" w:rsidR="00AF4CBC" w:rsidRDefault="00AF4CBC">
                          <w:pPr>
                            <w:rPr>
                              <w:sz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lang w:eastAsia="fr-FR"/>
            </w:rPr>
            <mc:AlternateContent>
              <mc:Choice Requires="wpg">
                <w:drawing>
                  <wp:inline distT="0" distB="0" distL="0" distR="0" wp14:anchorId="51475687" wp14:editId="38CF6158">
                    <wp:extent cx="8034655" cy="1540510"/>
                    <wp:effectExtent l="0" t="0" r="4445" b="2540"/>
                    <wp:docPr id="20" name="Groupe 20" descr="rectangle coloré pour le titre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8035162" cy="1540990"/>
                              <a:chOff x="0" y="0"/>
                              <a:chExt cx="7884949" cy="1512570"/>
                            </a:xfrm>
                          </wpg:grpSpPr>
                          <pic:pic xmlns:pic="http://schemas.openxmlformats.org/drawingml/2006/picture">
                            <pic:nvPicPr>
                              <pic:cNvPr id="14" name="Graphisme 14" descr="rectangle coloré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97708"/>
                                <a:ext cx="4250690" cy="974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Graphisme 16" descr="rectangle coloré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59891" y="0"/>
                                <a:ext cx="1050290" cy="15125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" name="Graphisme 19" descr="rectangle gris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24859" y="0"/>
                                <a:ext cx="3260090" cy="8026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 xmlns:wpsCustomData="http://www.wps.cn/officeDocument/2013/wpsCustomData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<w:pict>
                  <v:group id="Groupe 20" o:spid="_x0000_s1026" o:spt="203" alt="rectangle coloré pour le titre" style="height:121.3pt;width:632.65pt;" coordsize="7884949,1512570" o:gfxdata="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">
                    <o:lock v:ext="edit" aspectratio="f"/>
                    <v:shape id="Graphisme 14" o:spid="_x0000_s1026" o:spt="75" alt="rectangle coloré" type="#_x0000_t75" style="position:absolute;left:0;top:197708;height:974725;width:4250690;" filled="f" o:preferrelative="t" stroked="f" coordsize="21600,21600" o:gfxdata="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mTk0wb0AAADbAAAADwAAAAAAAAABACAAAAA4AAAAZHJzL2Rvd25yZXYu&#10;eG1sUEsBAhQAFAAAAAgAh07iQDMvBZ47AAAAOQAAABAAAAAAAAAAAQAgAAAAIgEAAGRycy9zaGFw&#10;ZXhtbC54bWxQSwUGAAAAAAYABgBbAQAAzAMAAAAA&#10;">
                      <v:fill on="f" focussize="0,0"/>
                      <v:stroke on="f"/>
                      <v:imagedata r:id="rId4" o:title=""/>
                      <o:lock v:ext="edit" aspectratio="t"/>
                    </v:shape>
                    <v:shape id="Graphisme 16" o:spid="_x0000_s1026" o:spt="75" alt="rectangle coloré" type="#_x0000_t75" style="position:absolute;left:3459891;top:0;height:1512570;width:1050290;" filled="f" o:preferrelative="t" stroked="f" coordsize="21600,21600" o:gfxdata="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5iMvTvAAAANsAAAAPAAAAAAAAAAEAIAAAADgAAABkcnMvZG93bnJldi54&#10;bWxQSwECFAAUAAAACACHTuJAMy8FnjsAAAA5AAAAEAAAAAAAAAABACAAAAAhAQAAZHJzL3NoYXBl&#10;eG1sLnhtbFBLBQYAAAAABgAGAFsBAADLAwAAAAA=&#10;">
                      <v:fill on="f" focussize="0,0"/>
                      <v:stroke on="f"/>
                      <v:imagedata r:id="rId5" o:title=""/>
                      <o:lock v:ext="edit" aspectratio="t"/>
                    </v:shape>
                    <v:shape id="Graphisme 19" o:spid="_x0000_s1026" o:spt="75" alt="rectangle gris" type="#_x0000_t75" style="position:absolute;left:4624859;top:0;height:802640;width:3260090;" filled="f" o:preferrelative="t" stroked="f" coordsize="21600,21600" o:gfxdata="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LHxVYvAAAANsAAAAPAAAAAAAAAAEAIAAAADgAAABkcnMvZG93bnJldi54&#10;bWxQSwECFAAUAAAACACHTuJAMy8FnjsAAAA5AAAAEAAAAAAAAAABACAAAAAhAQAAZHJzL3NoYXBl&#10;eG1sLnhtbFBLBQYAAAAABgAGAFsBAADLAwAAAAA=&#10;">
                      <v:fill on="f" focussize="0,0"/>
                      <v:stroke on="f"/>
                      <v:imagedata r:id="rId6" o:title=""/>
                      <o:lock v:ext="edit" aspectratio="t"/>
                    </v:shape>
                    <w10:wrap type="none"/>
                    <w10:anchorlock/>
                  </v:group>
                </w:pict>
              </mc:Fallback>
            </mc:AlternateContent>
          </w:r>
        </w:p>
      </w:tc>
    </w:tr>
  </w:tbl>
  <w:p w14:paraId="33D43190" w14:textId="77777777" w:rsidR="00AF4CBC" w:rsidRDefault="00AF4CBC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306917" w14:textId="2D69BFDA" w:rsidR="009D3AA5" w:rsidRDefault="009D3AA5">
    <w:pPr>
      <w:pStyle w:val="En-tte"/>
    </w:pPr>
    <w:r w:rsidRPr="009D3AA5">
      <w:rPr>
        <w:noProof/>
        <w:lang w:eastAsia="fr-FR"/>
      </w:rPr>
      <w:drawing>
        <wp:anchor distT="0" distB="0" distL="114300" distR="114300" simplePos="0" relativeHeight="251667456" behindDoc="1" locked="0" layoutInCell="1" allowOverlap="1" wp14:anchorId="4CF1E7A9" wp14:editId="64A6F18D">
          <wp:simplePos x="0" y="0"/>
          <wp:positionH relativeFrom="column">
            <wp:posOffset>5188689</wp:posOffset>
          </wp:positionH>
          <wp:positionV relativeFrom="paragraph">
            <wp:posOffset>430250</wp:posOffset>
          </wp:positionV>
          <wp:extent cx="1228725" cy="1295400"/>
          <wp:effectExtent l="323850" t="323850" r="333375" b="323850"/>
          <wp:wrapTight wrapText="bothSides">
            <wp:wrapPolygon edited="0">
              <wp:start x="3684" y="-5400"/>
              <wp:lineTo x="-4688" y="-4765"/>
              <wp:lineTo x="-5693" y="5400"/>
              <wp:lineTo x="-5693" y="20965"/>
              <wp:lineTo x="-2679" y="25729"/>
              <wp:lineTo x="-335" y="26682"/>
              <wp:lineTo x="18419" y="26682"/>
              <wp:lineTo x="21098" y="25729"/>
              <wp:lineTo x="26456" y="20965"/>
              <wp:lineTo x="27126" y="10482"/>
              <wp:lineTo x="27126" y="318"/>
              <wp:lineTo x="22102" y="-4447"/>
              <wp:lineTo x="21767" y="-5400"/>
              <wp:lineTo x="3684" y="-5400"/>
            </wp:wrapPolygon>
          </wp:wrapTight>
          <wp:docPr id="18" name="Image 2">
            <a:extLst xmlns:a="http://schemas.openxmlformats.org/drawingml/2006/main">
              <a:ext uri="{FF2B5EF4-FFF2-40B4-BE49-F238E27FC236}">
                <a16:creationId xmlns:a16="http://schemas.microsoft.com/office/drawing/2014/main" id="{466519DA-019A-4FE5-834A-BF0A7660BE0A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 2">
                    <a:extLst>
                      <a:ext uri="{FF2B5EF4-FFF2-40B4-BE49-F238E27FC236}">
                        <a16:creationId xmlns:a16="http://schemas.microsoft.com/office/drawing/2014/main" id="{466519DA-019A-4FE5-834A-BF0A7660BE0A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28725" cy="1295400"/>
                  </a:xfrm>
                  <a:prstGeom prst="round2DiagRect">
                    <a:avLst>
                      <a:gd name="adj1" fmla="val 16667"/>
                      <a:gd name="adj2" fmla="val 0"/>
                    </a:avLst>
                  </a:prstGeom>
                  <a:ln w="88900" cap="sq">
                    <a:solidFill>
                      <a:srgbClr val="FFFFFF"/>
                    </a:solidFill>
                    <a:miter lim="800000"/>
                  </a:ln>
                  <a:effectLst>
                    <a:outerShdw blurRad="254000" algn="tl" rotWithShape="0">
                      <a:srgbClr val="000000">
                        <a:alpha val="43000"/>
                      </a:srgbClr>
                    </a:outerShdw>
                  </a:effectLst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A0E9A"/>
    <w:multiLevelType w:val="hybridMultilevel"/>
    <w:tmpl w:val="B7AAACB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A0384B"/>
    <w:multiLevelType w:val="multilevel"/>
    <w:tmpl w:val="6C4013A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2" w15:restartNumberingAfterBreak="0">
    <w:nsid w:val="03BD121F"/>
    <w:multiLevelType w:val="multilevel"/>
    <w:tmpl w:val="F2204A3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8E01EF9"/>
    <w:multiLevelType w:val="multilevel"/>
    <w:tmpl w:val="6C4013A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4" w15:restartNumberingAfterBreak="0">
    <w:nsid w:val="09A11F0F"/>
    <w:multiLevelType w:val="multilevel"/>
    <w:tmpl w:val="09A11F0F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F47B3A"/>
    <w:multiLevelType w:val="multilevel"/>
    <w:tmpl w:val="F2204A3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6A31D7A"/>
    <w:multiLevelType w:val="hybridMultilevel"/>
    <w:tmpl w:val="3082532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C94E4E"/>
    <w:multiLevelType w:val="multilevel"/>
    <w:tmpl w:val="7FE6F732"/>
    <w:lvl w:ilvl="0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8" w15:restartNumberingAfterBreak="0">
    <w:nsid w:val="25781406"/>
    <w:multiLevelType w:val="multilevel"/>
    <w:tmpl w:val="83EC6CFE"/>
    <w:lvl w:ilvl="0">
      <w:start w:val="2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9" w15:restartNumberingAfterBreak="0">
    <w:nsid w:val="2C3A6DA5"/>
    <w:multiLevelType w:val="hybridMultilevel"/>
    <w:tmpl w:val="26A4DC84"/>
    <w:lvl w:ilvl="0" w:tplc="040C0013">
      <w:start w:val="1"/>
      <w:numFmt w:val="upperRoman"/>
      <w:lvlText w:val="%1."/>
      <w:lvlJc w:val="righ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14E3093"/>
    <w:multiLevelType w:val="multilevel"/>
    <w:tmpl w:val="83EC6CFE"/>
    <w:lvl w:ilvl="0">
      <w:start w:val="2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11" w15:restartNumberingAfterBreak="0">
    <w:nsid w:val="34F83ACA"/>
    <w:multiLevelType w:val="multilevel"/>
    <w:tmpl w:val="3A1A4F80"/>
    <w:lvl w:ilvl="0">
      <w:start w:val="2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12" w15:restartNumberingAfterBreak="0">
    <w:nsid w:val="37C23AEF"/>
    <w:multiLevelType w:val="hybridMultilevel"/>
    <w:tmpl w:val="277288EC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A5306A"/>
    <w:multiLevelType w:val="hybridMultilevel"/>
    <w:tmpl w:val="114CD09C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B33C14"/>
    <w:multiLevelType w:val="multilevel"/>
    <w:tmpl w:val="6C4013A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15" w15:restartNumberingAfterBreak="0">
    <w:nsid w:val="526240E5"/>
    <w:multiLevelType w:val="multilevel"/>
    <w:tmpl w:val="526240E5"/>
    <w:lvl w:ilvl="0">
      <w:start w:val="1"/>
      <w:numFmt w:val="bullet"/>
      <w:pStyle w:val="Listepuces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54A75005"/>
    <w:multiLevelType w:val="hybridMultilevel"/>
    <w:tmpl w:val="B4B86C1C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BE1DAB"/>
    <w:multiLevelType w:val="hybridMultilevel"/>
    <w:tmpl w:val="D3CCE430"/>
    <w:lvl w:ilvl="0" w:tplc="040C0013">
      <w:start w:val="1"/>
      <w:numFmt w:val="upperRoman"/>
      <w:lvlText w:val="%1."/>
      <w:lvlJc w:val="righ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14A3167"/>
    <w:multiLevelType w:val="multilevel"/>
    <w:tmpl w:val="A7E804E2"/>
    <w:lvl w:ilvl="0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19" w15:restartNumberingAfterBreak="0">
    <w:nsid w:val="65C20721"/>
    <w:multiLevelType w:val="hybridMultilevel"/>
    <w:tmpl w:val="72E63D32"/>
    <w:lvl w:ilvl="0" w:tplc="040C000F">
      <w:start w:val="1"/>
      <w:numFmt w:val="decimal"/>
      <w:lvlText w:val="%1."/>
      <w:lvlJc w:val="left"/>
      <w:pPr>
        <w:ind w:left="780" w:hanging="360"/>
      </w:pPr>
    </w:lvl>
    <w:lvl w:ilvl="1" w:tplc="040C0019" w:tentative="1">
      <w:start w:val="1"/>
      <w:numFmt w:val="lowerLetter"/>
      <w:lvlText w:val="%2."/>
      <w:lvlJc w:val="left"/>
      <w:pPr>
        <w:ind w:left="1500" w:hanging="360"/>
      </w:pPr>
    </w:lvl>
    <w:lvl w:ilvl="2" w:tplc="040C001B" w:tentative="1">
      <w:start w:val="1"/>
      <w:numFmt w:val="lowerRoman"/>
      <w:lvlText w:val="%3."/>
      <w:lvlJc w:val="right"/>
      <w:pPr>
        <w:ind w:left="2220" w:hanging="180"/>
      </w:pPr>
    </w:lvl>
    <w:lvl w:ilvl="3" w:tplc="040C000F" w:tentative="1">
      <w:start w:val="1"/>
      <w:numFmt w:val="decimal"/>
      <w:lvlText w:val="%4."/>
      <w:lvlJc w:val="left"/>
      <w:pPr>
        <w:ind w:left="2940" w:hanging="360"/>
      </w:pPr>
    </w:lvl>
    <w:lvl w:ilvl="4" w:tplc="040C0019" w:tentative="1">
      <w:start w:val="1"/>
      <w:numFmt w:val="lowerLetter"/>
      <w:lvlText w:val="%5."/>
      <w:lvlJc w:val="left"/>
      <w:pPr>
        <w:ind w:left="3660" w:hanging="360"/>
      </w:pPr>
    </w:lvl>
    <w:lvl w:ilvl="5" w:tplc="040C001B" w:tentative="1">
      <w:start w:val="1"/>
      <w:numFmt w:val="lowerRoman"/>
      <w:lvlText w:val="%6."/>
      <w:lvlJc w:val="right"/>
      <w:pPr>
        <w:ind w:left="4380" w:hanging="180"/>
      </w:pPr>
    </w:lvl>
    <w:lvl w:ilvl="6" w:tplc="040C000F" w:tentative="1">
      <w:start w:val="1"/>
      <w:numFmt w:val="decimal"/>
      <w:lvlText w:val="%7."/>
      <w:lvlJc w:val="left"/>
      <w:pPr>
        <w:ind w:left="5100" w:hanging="360"/>
      </w:pPr>
    </w:lvl>
    <w:lvl w:ilvl="7" w:tplc="040C0019" w:tentative="1">
      <w:start w:val="1"/>
      <w:numFmt w:val="lowerLetter"/>
      <w:lvlText w:val="%8."/>
      <w:lvlJc w:val="left"/>
      <w:pPr>
        <w:ind w:left="5820" w:hanging="360"/>
      </w:pPr>
    </w:lvl>
    <w:lvl w:ilvl="8" w:tplc="040C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0" w15:restartNumberingAfterBreak="0">
    <w:nsid w:val="6C4013AF"/>
    <w:multiLevelType w:val="multilevel"/>
    <w:tmpl w:val="7FE6F732"/>
    <w:lvl w:ilvl="0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21" w15:restartNumberingAfterBreak="0">
    <w:nsid w:val="74B35122"/>
    <w:multiLevelType w:val="multilevel"/>
    <w:tmpl w:val="77C68C46"/>
    <w:lvl w:ilvl="0">
      <w:start w:val="2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22" w15:restartNumberingAfterBreak="0">
    <w:nsid w:val="7888521F"/>
    <w:multiLevelType w:val="multilevel"/>
    <w:tmpl w:val="A7E804E2"/>
    <w:lvl w:ilvl="0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23" w15:restartNumberingAfterBreak="0">
    <w:nsid w:val="79AC0104"/>
    <w:multiLevelType w:val="multilevel"/>
    <w:tmpl w:val="79AC0104"/>
    <w:lvl w:ilvl="0">
      <w:start w:val="1"/>
      <w:numFmt w:val="decimal"/>
      <w:pStyle w:val="Listenumros"/>
      <w:lvlText w:val="%1.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>
      <w:start w:val="1"/>
      <w:numFmt w:val="upperRoman"/>
      <w:lvlText w:val="%2"/>
      <w:lvlJc w:val="left"/>
      <w:pPr>
        <w:tabs>
          <w:tab w:val="left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"/>
      <w:lvlJc w:val="left"/>
      <w:pPr>
        <w:tabs>
          <w:tab w:val="left" w:pos="1080"/>
        </w:tabs>
        <w:ind w:left="1080" w:hanging="360"/>
      </w:pPr>
      <w:rPr>
        <w:rFonts w:hint="default"/>
      </w:rPr>
    </w:lvl>
    <w:lvl w:ilvl="3">
      <w:start w:val="1"/>
      <w:numFmt w:val="upperLetter"/>
      <w:lvlText w:val="%4."/>
      <w:lvlJc w:val="left"/>
      <w:pPr>
        <w:tabs>
          <w:tab w:val="left" w:pos="1440"/>
        </w:tabs>
        <w:ind w:left="14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left" w:pos="1800"/>
        </w:tabs>
        <w:ind w:left="1800" w:hanging="360"/>
      </w:pPr>
      <w:rPr>
        <w:rFonts w:hint="default"/>
      </w:rPr>
    </w:lvl>
    <w:lvl w:ilvl="5">
      <w:start w:val="1"/>
      <w:numFmt w:val="upperRoman"/>
      <w:lvlText w:val="%6"/>
      <w:lvlJc w:val="left"/>
      <w:pPr>
        <w:tabs>
          <w:tab w:val="left" w:pos="2160"/>
        </w:tabs>
        <w:ind w:left="2160" w:hanging="360"/>
      </w:pPr>
      <w:rPr>
        <w:rFonts w:hint="default"/>
      </w:rPr>
    </w:lvl>
    <w:lvl w:ilvl="6">
      <w:start w:val="1"/>
      <w:numFmt w:val="lowerRoman"/>
      <w:lvlText w:val="%7"/>
      <w:lvlJc w:val="left"/>
      <w:pPr>
        <w:tabs>
          <w:tab w:val="left" w:pos="2520"/>
        </w:tabs>
        <w:ind w:left="2520" w:hanging="360"/>
      </w:pPr>
      <w:rPr>
        <w:rFonts w:hint="default"/>
      </w:rPr>
    </w:lvl>
    <w:lvl w:ilvl="7">
      <w:start w:val="1"/>
      <w:numFmt w:val="upperLetter"/>
      <w:lvlText w:val="%8."/>
      <w:lvlJc w:val="left"/>
      <w:pPr>
        <w:tabs>
          <w:tab w:val="left" w:pos="2880"/>
        </w:tabs>
        <w:ind w:left="288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240"/>
        </w:tabs>
        <w:ind w:left="3240" w:hanging="360"/>
      </w:pPr>
      <w:rPr>
        <w:rFonts w:hint="default"/>
      </w:rPr>
    </w:lvl>
  </w:abstractNum>
  <w:num w:numId="1">
    <w:abstractNumId w:val="23"/>
  </w:num>
  <w:num w:numId="2">
    <w:abstractNumId w:val="15"/>
  </w:num>
  <w:num w:numId="3">
    <w:abstractNumId w:val="20"/>
  </w:num>
  <w:num w:numId="4">
    <w:abstractNumId w:val="4"/>
  </w:num>
  <w:num w:numId="5">
    <w:abstractNumId w:val="19"/>
  </w:num>
  <w:num w:numId="6">
    <w:abstractNumId w:val="14"/>
  </w:num>
  <w:num w:numId="7">
    <w:abstractNumId w:val="1"/>
  </w:num>
  <w:num w:numId="8">
    <w:abstractNumId w:val="13"/>
  </w:num>
  <w:num w:numId="9">
    <w:abstractNumId w:val="3"/>
  </w:num>
  <w:num w:numId="10">
    <w:abstractNumId w:val="0"/>
  </w:num>
  <w:num w:numId="11">
    <w:abstractNumId w:val="10"/>
  </w:num>
  <w:num w:numId="12">
    <w:abstractNumId w:val="6"/>
  </w:num>
  <w:num w:numId="13">
    <w:abstractNumId w:val="8"/>
  </w:num>
  <w:num w:numId="14">
    <w:abstractNumId w:val="17"/>
  </w:num>
  <w:num w:numId="15">
    <w:abstractNumId w:val="18"/>
  </w:num>
  <w:num w:numId="16">
    <w:abstractNumId w:val="22"/>
  </w:num>
  <w:num w:numId="17">
    <w:abstractNumId w:val="7"/>
  </w:num>
  <w:num w:numId="18">
    <w:abstractNumId w:val="9"/>
  </w:num>
  <w:num w:numId="19">
    <w:abstractNumId w:val="11"/>
  </w:num>
  <w:num w:numId="20">
    <w:abstractNumId w:val="16"/>
  </w:num>
  <w:num w:numId="21">
    <w:abstractNumId w:val="12"/>
  </w:num>
  <w:num w:numId="22">
    <w:abstractNumId w:val="21"/>
  </w:num>
  <w:num w:numId="23">
    <w:abstractNumId w:val="2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3959"/>
    <w:rsid w:val="FC7D4205"/>
    <w:rsid w:val="00002F01"/>
    <w:rsid w:val="0000629D"/>
    <w:rsid w:val="00014E86"/>
    <w:rsid w:val="0001603D"/>
    <w:rsid w:val="000174F2"/>
    <w:rsid w:val="00032F24"/>
    <w:rsid w:val="00042690"/>
    <w:rsid w:val="00067C92"/>
    <w:rsid w:val="00085069"/>
    <w:rsid w:val="000B0E30"/>
    <w:rsid w:val="00105547"/>
    <w:rsid w:val="00136006"/>
    <w:rsid w:val="001449EC"/>
    <w:rsid w:val="00146CD2"/>
    <w:rsid w:val="00152CB4"/>
    <w:rsid w:val="001547A7"/>
    <w:rsid w:val="001670A7"/>
    <w:rsid w:val="00182D5D"/>
    <w:rsid w:val="001B361F"/>
    <w:rsid w:val="001B5F01"/>
    <w:rsid w:val="001D10D5"/>
    <w:rsid w:val="001D1A91"/>
    <w:rsid w:val="001E3C73"/>
    <w:rsid w:val="001F0AF0"/>
    <w:rsid w:val="002178B9"/>
    <w:rsid w:val="00231967"/>
    <w:rsid w:val="002459A4"/>
    <w:rsid w:val="00253959"/>
    <w:rsid w:val="00291712"/>
    <w:rsid w:val="00293022"/>
    <w:rsid w:val="002A53DC"/>
    <w:rsid w:val="002E0194"/>
    <w:rsid w:val="00302C17"/>
    <w:rsid w:val="00303EF8"/>
    <w:rsid w:val="00303F74"/>
    <w:rsid w:val="003147DE"/>
    <w:rsid w:val="00345289"/>
    <w:rsid w:val="003620E2"/>
    <w:rsid w:val="0039471E"/>
    <w:rsid w:val="003D12E4"/>
    <w:rsid w:val="003F5051"/>
    <w:rsid w:val="00400299"/>
    <w:rsid w:val="00420DF5"/>
    <w:rsid w:val="00426F4E"/>
    <w:rsid w:val="004359BE"/>
    <w:rsid w:val="004371B6"/>
    <w:rsid w:val="00444C7B"/>
    <w:rsid w:val="00462583"/>
    <w:rsid w:val="0048718B"/>
    <w:rsid w:val="0049185C"/>
    <w:rsid w:val="004D2C55"/>
    <w:rsid w:val="004F2231"/>
    <w:rsid w:val="004F41D6"/>
    <w:rsid w:val="004F4E5D"/>
    <w:rsid w:val="00506510"/>
    <w:rsid w:val="0051019E"/>
    <w:rsid w:val="005112D1"/>
    <w:rsid w:val="00511A50"/>
    <w:rsid w:val="00517D89"/>
    <w:rsid w:val="0055035B"/>
    <w:rsid w:val="0055770D"/>
    <w:rsid w:val="005B4BF0"/>
    <w:rsid w:val="005B572E"/>
    <w:rsid w:val="005C3643"/>
    <w:rsid w:val="005C673C"/>
    <w:rsid w:val="005C7DB5"/>
    <w:rsid w:val="006143C9"/>
    <w:rsid w:val="006727E0"/>
    <w:rsid w:val="0068500D"/>
    <w:rsid w:val="0069140D"/>
    <w:rsid w:val="006A731D"/>
    <w:rsid w:val="006C13FB"/>
    <w:rsid w:val="006C749F"/>
    <w:rsid w:val="006D2B70"/>
    <w:rsid w:val="006F5D8C"/>
    <w:rsid w:val="007057F4"/>
    <w:rsid w:val="00705D58"/>
    <w:rsid w:val="007244F6"/>
    <w:rsid w:val="007417B3"/>
    <w:rsid w:val="00742102"/>
    <w:rsid w:val="007466ED"/>
    <w:rsid w:val="00746AA9"/>
    <w:rsid w:val="00750AC4"/>
    <w:rsid w:val="00757338"/>
    <w:rsid w:val="00773B66"/>
    <w:rsid w:val="00775025"/>
    <w:rsid w:val="007C00BD"/>
    <w:rsid w:val="007C7473"/>
    <w:rsid w:val="007D26F1"/>
    <w:rsid w:val="007E1D98"/>
    <w:rsid w:val="007E252C"/>
    <w:rsid w:val="007E5499"/>
    <w:rsid w:val="007E5DC4"/>
    <w:rsid w:val="007E689F"/>
    <w:rsid w:val="008253A5"/>
    <w:rsid w:val="008417CE"/>
    <w:rsid w:val="0084277E"/>
    <w:rsid w:val="00844B64"/>
    <w:rsid w:val="008A2F6F"/>
    <w:rsid w:val="008A3C95"/>
    <w:rsid w:val="008B11C2"/>
    <w:rsid w:val="008C281B"/>
    <w:rsid w:val="008C386D"/>
    <w:rsid w:val="008C5106"/>
    <w:rsid w:val="008D5829"/>
    <w:rsid w:val="00910BC5"/>
    <w:rsid w:val="009359CF"/>
    <w:rsid w:val="00946F55"/>
    <w:rsid w:val="00965BD5"/>
    <w:rsid w:val="009875C8"/>
    <w:rsid w:val="00991D08"/>
    <w:rsid w:val="009B3F87"/>
    <w:rsid w:val="009B4C7D"/>
    <w:rsid w:val="009B5B26"/>
    <w:rsid w:val="009B6271"/>
    <w:rsid w:val="009C27CC"/>
    <w:rsid w:val="009D23DC"/>
    <w:rsid w:val="009D3AA5"/>
    <w:rsid w:val="009E6BD9"/>
    <w:rsid w:val="00A26E3A"/>
    <w:rsid w:val="00A33988"/>
    <w:rsid w:val="00A43D70"/>
    <w:rsid w:val="00A63DE6"/>
    <w:rsid w:val="00A913F0"/>
    <w:rsid w:val="00AB218D"/>
    <w:rsid w:val="00AB7DF6"/>
    <w:rsid w:val="00AC34F1"/>
    <w:rsid w:val="00AC39D5"/>
    <w:rsid w:val="00AC71FA"/>
    <w:rsid w:val="00AD26D3"/>
    <w:rsid w:val="00AE6BD4"/>
    <w:rsid w:val="00AF4CBC"/>
    <w:rsid w:val="00B00CF7"/>
    <w:rsid w:val="00B0688D"/>
    <w:rsid w:val="00B40525"/>
    <w:rsid w:val="00B41D82"/>
    <w:rsid w:val="00B90346"/>
    <w:rsid w:val="00BB515F"/>
    <w:rsid w:val="00BB6CAC"/>
    <w:rsid w:val="00BE7253"/>
    <w:rsid w:val="00C610A5"/>
    <w:rsid w:val="00C6602F"/>
    <w:rsid w:val="00C6676A"/>
    <w:rsid w:val="00C7678D"/>
    <w:rsid w:val="00C95D18"/>
    <w:rsid w:val="00CA16E0"/>
    <w:rsid w:val="00CE03F8"/>
    <w:rsid w:val="00CE0BC9"/>
    <w:rsid w:val="00CE5A2F"/>
    <w:rsid w:val="00D10ACB"/>
    <w:rsid w:val="00D2045C"/>
    <w:rsid w:val="00D5235B"/>
    <w:rsid w:val="00D540AF"/>
    <w:rsid w:val="00D6093C"/>
    <w:rsid w:val="00D638C1"/>
    <w:rsid w:val="00D73D44"/>
    <w:rsid w:val="00D76820"/>
    <w:rsid w:val="00D830D1"/>
    <w:rsid w:val="00D967AC"/>
    <w:rsid w:val="00DC4507"/>
    <w:rsid w:val="00DF783A"/>
    <w:rsid w:val="00E50A4D"/>
    <w:rsid w:val="00E758BC"/>
    <w:rsid w:val="00E95AFE"/>
    <w:rsid w:val="00EB1244"/>
    <w:rsid w:val="00EB7E6E"/>
    <w:rsid w:val="00EC5FC6"/>
    <w:rsid w:val="00ED3756"/>
    <w:rsid w:val="00F27B86"/>
    <w:rsid w:val="00F376A2"/>
    <w:rsid w:val="00F43A02"/>
    <w:rsid w:val="00F45884"/>
    <w:rsid w:val="00F519F2"/>
    <w:rsid w:val="00F51D37"/>
    <w:rsid w:val="00F553FE"/>
    <w:rsid w:val="00F63939"/>
    <w:rsid w:val="00F81CB5"/>
    <w:rsid w:val="00F84551"/>
    <w:rsid w:val="00F86A97"/>
    <w:rsid w:val="00F91AD0"/>
    <w:rsid w:val="00FB05E4"/>
    <w:rsid w:val="00FB7240"/>
    <w:rsid w:val="00FC4062"/>
    <w:rsid w:val="00FE274F"/>
    <w:rsid w:val="00FF0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13FE619F"/>
  <w15:docId w15:val="{5F77AC70-4A60-42B6-A247-D0DE74404D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uiPriority="10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b/>
      <w:color w:val="0F0F3F" w:themeColor="text1"/>
      <w:sz w:val="28"/>
      <w:szCs w:val="22"/>
      <w:lang w:eastAsia="en-US"/>
    </w:rPr>
  </w:style>
  <w:style w:type="paragraph" w:styleId="Titre1">
    <w:name w:val="heading 1"/>
    <w:basedOn w:val="Normal"/>
    <w:next w:val="Normal"/>
    <w:link w:val="Titre1Car"/>
    <w:uiPriority w:val="9"/>
    <w:qFormat/>
    <w:pPr>
      <w:keepNext/>
      <w:keepLines/>
      <w:framePr w:hSpace="180" w:wrap="around" w:vAnchor="page" w:hAnchor="margin" w:y="974"/>
      <w:contextualSpacing/>
      <w:jc w:val="both"/>
      <w:outlineLvl w:val="0"/>
    </w:pPr>
    <w:rPr>
      <w:rFonts w:asciiTheme="majorHAnsi" w:eastAsiaTheme="majorEastAsia" w:hAnsiTheme="majorHAnsi" w:cstheme="majorBidi"/>
      <w:bCs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pPr>
      <w:framePr w:hSpace="180" w:wrap="around" w:vAnchor="page" w:hAnchor="margin" w:y="3427"/>
      <w:spacing w:after="200"/>
      <w:outlineLvl w:val="1"/>
    </w:pPr>
    <w:rPr>
      <w:rFonts w:asciiTheme="majorHAnsi" w:hAnsiTheme="majorHAnsi"/>
      <w:color w:val="0189F9" w:themeColor="accent1"/>
      <w:sz w:val="40"/>
      <w:szCs w:val="40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pPr>
      <w:outlineLvl w:val="2"/>
    </w:pPr>
    <w:rPr>
      <w:rFonts w:asciiTheme="majorHAnsi" w:hAnsiTheme="majorHAnsi"/>
      <w:sz w:val="32"/>
      <w:szCs w:val="32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65BA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Lgende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292561" w:themeColor="text2"/>
      <w:sz w:val="18"/>
      <w:szCs w:val="18"/>
    </w:rPr>
  </w:style>
  <w:style w:type="paragraph" w:styleId="Listenumros">
    <w:name w:val="List Number"/>
    <w:basedOn w:val="Normal"/>
    <w:uiPriority w:val="10"/>
    <w:qFormat/>
    <w:pPr>
      <w:numPr>
        <w:numId w:val="1"/>
      </w:numPr>
    </w:pPr>
    <w:rPr>
      <w:rFonts w:eastAsiaTheme="minorHAnsi"/>
      <w:b w:val="0"/>
    </w:rPr>
  </w:style>
  <w:style w:type="paragraph" w:styleId="Textedebulles">
    <w:name w:val="Balloon Text"/>
    <w:basedOn w:val="Normal"/>
    <w:link w:val="TextedebullesC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TM3">
    <w:name w:val="toc 3"/>
    <w:basedOn w:val="Normal"/>
    <w:next w:val="Normal"/>
    <w:uiPriority w:val="39"/>
    <w:unhideWhenUsed/>
    <w:pPr>
      <w:spacing w:after="100"/>
      <w:ind w:left="560"/>
    </w:pPr>
  </w:style>
  <w:style w:type="paragraph" w:styleId="Pieddepage">
    <w:name w:val="footer"/>
    <w:basedOn w:val="Normal"/>
    <w:link w:val="PieddepageCar"/>
    <w:uiPriority w:val="99"/>
    <w:pPr>
      <w:spacing w:line="240" w:lineRule="auto"/>
      <w:ind w:right="130"/>
      <w:jc w:val="right"/>
    </w:pPr>
  </w:style>
  <w:style w:type="paragraph" w:styleId="En-tte">
    <w:name w:val="header"/>
    <w:basedOn w:val="Normal"/>
    <w:link w:val="En-tteCar"/>
    <w:uiPriority w:val="99"/>
    <w:pPr>
      <w:spacing w:line="240" w:lineRule="auto"/>
      <w:jc w:val="right"/>
    </w:pPr>
  </w:style>
  <w:style w:type="paragraph" w:styleId="TM2">
    <w:name w:val="toc 2"/>
    <w:basedOn w:val="Normal"/>
    <w:next w:val="Normal"/>
    <w:uiPriority w:val="39"/>
    <w:pPr>
      <w:tabs>
        <w:tab w:val="right" w:leader="dot" w:pos="5040"/>
      </w:tabs>
    </w:pPr>
  </w:style>
  <w:style w:type="paragraph" w:styleId="Listepuces">
    <w:name w:val="List Bullet"/>
    <w:basedOn w:val="Contenu"/>
    <w:uiPriority w:val="11"/>
    <w:qFormat/>
    <w:pPr>
      <w:framePr w:wrap="around"/>
      <w:numPr>
        <w:numId w:val="2"/>
      </w:numPr>
    </w:pPr>
  </w:style>
  <w:style w:type="paragraph" w:customStyle="1" w:styleId="Contenu">
    <w:name w:val="Contenu"/>
    <w:basedOn w:val="Normal"/>
    <w:link w:val="Caractredecontenu"/>
    <w:qFormat/>
    <w:pPr>
      <w:framePr w:hSpace="180" w:wrap="around" w:vAnchor="page" w:hAnchor="margin" w:y="3427"/>
      <w:spacing w:line="240" w:lineRule="auto"/>
    </w:pPr>
    <w:rPr>
      <w:b w:val="0"/>
    </w:rPr>
  </w:style>
  <w:style w:type="paragraph" w:styleId="Titre">
    <w:name w:val="Title"/>
    <w:basedOn w:val="Normal"/>
    <w:link w:val="TitreCar"/>
    <w:uiPriority w:val="1"/>
    <w:qFormat/>
    <w:pPr>
      <w:framePr w:hSpace="180" w:wrap="around" w:vAnchor="page" w:hAnchor="margin" w:y="974"/>
      <w:spacing w:line="240" w:lineRule="auto"/>
      <w:contextualSpacing/>
    </w:pPr>
    <w:rPr>
      <w:rFonts w:asciiTheme="majorHAnsi" w:eastAsiaTheme="majorEastAsia" w:hAnsiTheme="majorHAnsi" w:cstheme="majorBidi"/>
      <w:kern w:val="28"/>
      <w:sz w:val="80"/>
      <w:szCs w:val="80"/>
    </w:rPr>
  </w:style>
  <w:style w:type="paragraph" w:styleId="TM1">
    <w:name w:val="toc 1"/>
    <w:basedOn w:val="Normal"/>
    <w:next w:val="Normal"/>
    <w:uiPriority w:val="39"/>
    <w:pPr>
      <w:tabs>
        <w:tab w:val="right" w:leader="dot" w:pos="5040"/>
      </w:tabs>
    </w:pPr>
  </w:style>
  <w:style w:type="character" w:styleId="Lienhypertexte">
    <w:name w:val="Hyperlink"/>
    <w:basedOn w:val="Policepardfaut"/>
    <w:uiPriority w:val="99"/>
    <w:unhideWhenUsed/>
    <w:rPr>
      <w:color w:val="60C5E8" w:themeColor="hyperlink"/>
      <w:u w:val="single"/>
    </w:rPr>
  </w:style>
  <w:style w:type="character" w:styleId="Accentuation">
    <w:name w:val="Emphasis"/>
    <w:basedOn w:val="Policepardfaut"/>
    <w:uiPriority w:val="20"/>
    <w:unhideWhenUsed/>
    <w:qFormat/>
    <w:rPr>
      <w:i/>
      <w:iCs/>
    </w:rPr>
  </w:style>
  <w:style w:type="character" w:customStyle="1" w:styleId="Titredulivre1">
    <w:name w:val="Titre du livre1"/>
    <w:basedOn w:val="Policepardfaut"/>
    <w:uiPriority w:val="33"/>
    <w:semiHidden/>
    <w:unhideWhenUsed/>
    <w:qFormat/>
    <w:rPr>
      <w:b/>
      <w:bCs/>
      <w:i/>
      <w:iCs/>
      <w:spacing w:val="0"/>
    </w:rPr>
  </w:style>
  <w:style w:type="character" w:customStyle="1" w:styleId="Rfrenceintense1">
    <w:name w:val="Référence intense1"/>
    <w:basedOn w:val="Policepardfaut"/>
    <w:uiPriority w:val="32"/>
    <w:semiHidden/>
    <w:unhideWhenUsed/>
    <w:qFormat/>
    <w:rPr>
      <w:b/>
      <w:bCs/>
      <w:smallCaps/>
      <w:color w:val="0189F9" w:themeColor="accent1"/>
      <w:spacing w:val="0"/>
    </w:rPr>
  </w:style>
  <w:style w:type="character" w:customStyle="1" w:styleId="Titre1Car">
    <w:name w:val="Titre 1 Car"/>
    <w:basedOn w:val="Policepardfaut"/>
    <w:link w:val="Titre1"/>
    <w:uiPriority w:val="9"/>
    <w:rPr>
      <w:rFonts w:asciiTheme="majorHAnsi" w:eastAsiaTheme="majorEastAsia" w:hAnsiTheme="majorHAnsi" w:cstheme="majorBidi"/>
      <w:b/>
      <w:bCs/>
      <w:color w:val="0F0F3F" w:themeColor="text1"/>
      <w:sz w:val="40"/>
      <w:szCs w:val="28"/>
      <w:lang w:eastAsia="en-US"/>
    </w:rPr>
  </w:style>
  <w:style w:type="character" w:customStyle="1" w:styleId="Titre2Car">
    <w:name w:val="Titre 2 Car"/>
    <w:basedOn w:val="Policepardfaut"/>
    <w:link w:val="Titre2"/>
    <w:uiPriority w:val="9"/>
    <w:rPr>
      <w:rFonts w:asciiTheme="majorHAnsi" w:hAnsiTheme="majorHAnsi"/>
      <w:b/>
      <w:color w:val="0189F9" w:themeColor="accent1"/>
      <w:sz w:val="40"/>
      <w:szCs w:val="40"/>
      <w:lang w:eastAsia="en-US"/>
    </w:rPr>
  </w:style>
  <w:style w:type="paragraph" w:customStyle="1" w:styleId="AlignedText">
    <w:name w:val="Aligned Text"/>
    <w:basedOn w:val="Titre3"/>
    <w:uiPriority w:val="2"/>
    <w:qFormat/>
  </w:style>
  <w:style w:type="character" w:customStyle="1" w:styleId="TitreCar">
    <w:name w:val="Titre Car"/>
    <w:basedOn w:val="Policepardfaut"/>
    <w:link w:val="Titre"/>
    <w:uiPriority w:val="1"/>
    <w:rPr>
      <w:rFonts w:asciiTheme="majorHAnsi" w:eastAsiaTheme="majorEastAsia" w:hAnsiTheme="majorHAnsi" w:cstheme="majorBidi"/>
      <w:b/>
      <w:color w:val="0F0F3F" w:themeColor="text1"/>
      <w:kern w:val="28"/>
      <w:sz w:val="80"/>
      <w:szCs w:val="80"/>
      <w:lang w:eastAsia="en-US"/>
    </w:rPr>
  </w:style>
  <w:style w:type="paragraph" w:customStyle="1" w:styleId="En-ttedetabledesmatires1">
    <w:name w:val="En-tête de table des matières1"/>
    <w:basedOn w:val="Titre1"/>
    <w:next w:val="Normal"/>
    <w:uiPriority w:val="39"/>
    <w:qFormat/>
    <w:pPr>
      <w:pageBreakBefore/>
      <w:framePr w:wrap="around"/>
      <w:outlineLvl w:val="9"/>
    </w:pPr>
    <w:rPr>
      <w:caps/>
    </w:rPr>
  </w:style>
  <w:style w:type="character" w:customStyle="1" w:styleId="PieddepageCar">
    <w:name w:val="Pied de page Car"/>
    <w:basedOn w:val="Policepardfaut"/>
    <w:link w:val="Pieddepage"/>
    <w:uiPriority w:val="99"/>
    <w:rPr>
      <w:lang w:eastAsia="en-US"/>
    </w:rPr>
  </w:style>
  <w:style w:type="character" w:customStyle="1" w:styleId="En-tteCar">
    <w:name w:val="En-tête Car"/>
    <w:basedOn w:val="Policepardfaut"/>
    <w:link w:val="En-tte"/>
    <w:uiPriority w:val="99"/>
    <w:rPr>
      <w:lang w:eastAsia="en-US"/>
    </w:rPr>
  </w:style>
  <w:style w:type="table" w:styleId="Grilledutableau">
    <w:name w:val="Table Grid"/>
    <w:basedOn w:val="TableauNormal"/>
    <w:pPr>
      <w:spacing w:after="0" w:line="240" w:lineRule="auto"/>
    </w:pPr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semiHidden/>
    <w:rPr>
      <w:color w:val="808080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Segoe UI" w:hAnsi="Segoe UI" w:cs="Segoe UI"/>
      <w:sz w:val="18"/>
      <w:szCs w:val="18"/>
      <w:lang w:eastAsia="en-US"/>
    </w:rPr>
  </w:style>
  <w:style w:type="character" w:customStyle="1" w:styleId="Titre3Car">
    <w:name w:val="Titre 3 Car"/>
    <w:basedOn w:val="Policepardfaut"/>
    <w:link w:val="Titre3"/>
    <w:uiPriority w:val="9"/>
    <w:rPr>
      <w:rFonts w:asciiTheme="majorHAnsi" w:hAnsiTheme="majorHAnsi"/>
      <w:b/>
      <w:color w:val="0F0F3F" w:themeColor="text1"/>
      <w:sz w:val="32"/>
      <w:szCs w:val="32"/>
      <w:lang w:eastAsia="en-US"/>
    </w:rPr>
  </w:style>
  <w:style w:type="character" w:customStyle="1" w:styleId="Titre4Car">
    <w:name w:val="Titre 4 Car"/>
    <w:basedOn w:val="Policepardfaut"/>
    <w:link w:val="Titre4"/>
    <w:uiPriority w:val="9"/>
    <w:rPr>
      <w:rFonts w:asciiTheme="majorHAnsi" w:eastAsiaTheme="majorEastAsia" w:hAnsiTheme="majorHAnsi" w:cstheme="majorBidi"/>
      <w:b/>
      <w:i/>
      <w:iCs/>
      <w:color w:val="0065BA" w:themeColor="accent1" w:themeShade="BF"/>
      <w:sz w:val="28"/>
      <w:lang w:eastAsia="en-US"/>
    </w:rPr>
  </w:style>
  <w:style w:type="character" w:customStyle="1" w:styleId="Caractredecontenu">
    <w:name w:val="Caractère de contenu"/>
    <w:basedOn w:val="Policepardfaut"/>
    <w:link w:val="Contenu"/>
    <w:rPr>
      <w:color w:val="0F0F3F" w:themeColor="text1"/>
      <w:sz w:val="28"/>
      <w:lang w:eastAsia="en-US"/>
    </w:rPr>
  </w:style>
  <w:style w:type="paragraph" w:styleId="Paragraphedeliste">
    <w:name w:val="List Paragraph"/>
    <w:basedOn w:val="Normal"/>
    <w:uiPriority w:val="34"/>
    <w:unhideWhenUsed/>
    <w:qFormat/>
    <w:pPr>
      <w:ind w:left="720"/>
      <w:contextualSpacing/>
    </w:pPr>
  </w:style>
  <w:style w:type="table" w:styleId="TableauGrille4-Accentuation6">
    <w:name w:val="Grid Table 4 Accent 6"/>
    <w:basedOn w:val="TableauNormal"/>
    <w:uiPriority w:val="49"/>
    <w:rsid w:val="007244F6"/>
    <w:pPr>
      <w:spacing w:after="0" w:line="240" w:lineRule="auto"/>
    </w:pPr>
    <w:tblPr>
      <w:tblStyleRowBandSize w:val="1"/>
      <w:tblStyleColBandSize w:val="1"/>
      <w:tblBorders>
        <w:top w:val="single" w:sz="4" w:space="0" w:color="6CA0DF" w:themeColor="accent6" w:themeTint="99"/>
        <w:left w:val="single" w:sz="4" w:space="0" w:color="6CA0DF" w:themeColor="accent6" w:themeTint="99"/>
        <w:bottom w:val="single" w:sz="4" w:space="0" w:color="6CA0DF" w:themeColor="accent6" w:themeTint="99"/>
        <w:right w:val="single" w:sz="4" w:space="0" w:color="6CA0DF" w:themeColor="accent6" w:themeTint="99"/>
        <w:insideH w:val="single" w:sz="4" w:space="0" w:color="6CA0DF" w:themeColor="accent6" w:themeTint="99"/>
        <w:insideV w:val="single" w:sz="4" w:space="0" w:color="6CA0D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664B0" w:themeColor="accent6"/>
          <w:left w:val="single" w:sz="4" w:space="0" w:color="2664B0" w:themeColor="accent6"/>
          <w:bottom w:val="single" w:sz="4" w:space="0" w:color="2664B0" w:themeColor="accent6"/>
          <w:right w:val="single" w:sz="4" w:space="0" w:color="2664B0" w:themeColor="accent6"/>
          <w:insideH w:val="nil"/>
          <w:insideV w:val="nil"/>
        </w:tcBorders>
        <w:shd w:val="clear" w:color="auto" w:fill="2664B0" w:themeFill="accent6"/>
      </w:tcPr>
    </w:tblStylePr>
    <w:tblStylePr w:type="lastRow">
      <w:rPr>
        <w:b/>
        <w:bCs/>
      </w:rPr>
      <w:tblPr/>
      <w:tcPr>
        <w:tcBorders>
          <w:top w:val="double" w:sz="4" w:space="0" w:color="2664B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FF4" w:themeFill="accent6" w:themeFillTint="33"/>
      </w:tcPr>
    </w:tblStylePr>
    <w:tblStylePr w:type="band1Horz">
      <w:tblPr/>
      <w:tcPr>
        <w:shd w:val="clear" w:color="auto" w:fill="CEDFF4" w:themeFill="accent6" w:themeFillTint="33"/>
      </w:tcPr>
    </w:tblStylePr>
  </w:style>
  <w:style w:type="paragraph" w:styleId="En-ttedetabledesmatires">
    <w:name w:val="TOC Heading"/>
    <w:basedOn w:val="Titre1"/>
    <w:next w:val="Normal"/>
    <w:uiPriority w:val="39"/>
    <w:unhideWhenUsed/>
    <w:qFormat/>
    <w:rsid w:val="00A43D70"/>
    <w:pPr>
      <w:framePr w:hSpace="0" w:wrap="auto" w:vAnchor="margin" w:hAnchor="text" w:yAlign="inline"/>
      <w:spacing w:before="240" w:line="259" w:lineRule="auto"/>
      <w:contextualSpacing w:val="0"/>
      <w:jc w:val="left"/>
      <w:outlineLvl w:val="9"/>
    </w:pPr>
    <w:rPr>
      <w:b w:val="0"/>
      <w:bCs w:val="0"/>
      <w:color w:val="0065BA" w:themeColor="accent1" w:themeShade="BF"/>
      <w:sz w:val="32"/>
      <w:szCs w:val="32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714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hyperlink" Target="https://cobox.paulitow.fr" TargetMode="External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9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hyperlink" Target="https://www.youtube.com/watch?v=DhQIeP-m-D4" TargetMode="External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jpe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openxmlformats.org/officeDocument/2006/relationships/hyperlink" Target="https://github.com/hackersoft13/Cobox" TargetMode="External"/><Relationship Id="rId19" Type="http://schemas.openxmlformats.org/officeDocument/2006/relationships/image" Target="media/image7.png"/><Relationship Id="rId4" Type="http://schemas.openxmlformats.org/officeDocument/2006/relationships/styles" Target="styles.xml"/><Relationship Id="rId9" Type="http://schemas.openxmlformats.org/officeDocument/2006/relationships/hyperlink" Target="https://github.com/hackersoft13/Cobox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4.pn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6" Type="http://schemas.openxmlformats.org/officeDocument/2006/relationships/image" Target="media/image30.png"/><Relationship Id="rId5" Type="http://schemas.openxmlformats.org/officeDocument/2006/relationships/image" Target="media/image20.png"/><Relationship Id="rId4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aul\AppData\Roaming\Microsoft\Templates\Rapport%20commercial%20(conception%20graphique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F178BC027A624EF580139EEF43B401F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606A4A8-47E5-4C0B-A9E8-46AC831E9E48}"/>
      </w:docPartPr>
      <w:docPartBody>
        <w:p w:rsidR="000816AC" w:rsidRDefault="009B40CA">
          <w:pPr>
            <w:pStyle w:val="F178BC027A624EF580139EEF43B401FE"/>
          </w:pPr>
          <w:r>
            <w:rPr>
              <w:lang w:bidi="fr-FR"/>
            </w:rPr>
            <w:t>Entrez le titre du chapitre (niveau 1)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ill Sans MT">
    <w:altName w:val="FreeSans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altName w:val="FreeSans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3CFD"/>
    <w:rsid w:val="000816AC"/>
    <w:rsid w:val="001B3AF5"/>
    <w:rsid w:val="002C7285"/>
    <w:rsid w:val="002D47FE"/>
    <w:rsid w:val="0040220E"/>
    <w:rsid w:val="00473367"/>
    <w:rsid w:val="00553CFD"/>
    <w:rsid w:val="00622527"/>
    <w:rsid w:val="0065303D"/>
    <w:rsid w:val="00923D4E"/>
    <w:rsid w:val="009B40CA"/>
    <w:rsid w:val="00BF7D5F"/>
    <w:rsid w:val="00E53BFD"/>
    <w:rsid w:val="00FE4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F178BC027A624EF580139EEF43B401FE">
    <w:name w:val="F178BC027A624EF580139EEF43B401FE"/>
    <w:rPr>
      <w:sz w:val="22"/>
      <w:szCs w:val="22"/>
    </w:rPr>
  </w:style>
  <w:style w:type="paragraph" w:customStyle="1" w:styleId="0834962FC6274731A7291956D78C9E9D">
    <w:name w:val="0834962FC6274731A7291956D78C9E9D"/>
    <w:rPr>
      <w:sz w:val="22"/>
      <w:szCs w:val="22"/>
    </w:rPr>
  </w:style>
  <w:style w:type="paragraph" w:customStyle="1" w:styleId="5A43FE538C5D4BDA9CE0ED75D58467E1">
    <w:name w:val="5A43FE538C5D4BDA9CE0ED75D58467E1"/>
    <w:rPr>
      <w:sz w:val="22"/>
      <w:szCs w:val="22"/>
    </w:rPr>
  </w:style>
  <w:style w:type="paragraph" w:customStyle="1" w:styleId="535F5E7C1469417EBB20EC7819CF25B8">
    <w:name w:val="535F5E7C1469417EBB20EC7819CF25B8"/>
    <w:rPr>
      <w:sz w:val="22"/>
      <w:szCs w:val="22"/>
    </w:rPr>
  </w:style>
  <w:style w:type="paragraph" w:customStyle="1" w:styleId="374E0AA05D2644A9961AA72AAC7C7F51">
    <w:name w:val="374E0AA05D2644A9961AA72AAC7C7F51"/>
    <w:rPr>
      <w:sz w:val="22"/>
      <w:szCs w:val="22"/>
    </w:rPr>
  </w:style>
  <w:style w:type="paragraph" w:customStyle="1" w:styleId="2F58AF8A7D0547FD90C6150DCF2368A6">
    <w:name w:val="2F58AF8A7D0547FD90C6150DCF2368A6"/>
    <w:rPr>
      <w:sz w:val="22"/>
      <w:szCs w:val="22"/>
    </w:rPr>
  </w:style>
  <w:style w:type="paragraph" w:customStyle="1" w:styleId="469577A836BC4EAEAAA07B9E0B0612B9">
    <w:name w:val="469577A836BC4EAEAAA07B9E0B0612B9"/>
    <w:rPr>
      <w:sz w:val="22"/>
      <w:szCs w:val="22"/>
    </w:rPr>
  </w:style>
  <w:style w:type="paragraph" w:customStyle="1" w:styleId="992C6781B6464D07A9B423BB613F81B6">
    <w:name w:val="992C6781B6464D07A9B423BB613F81B6"/>
    <w:qFormat/>
    <w:rPr>
      <w:sz w:val="22"/>
      <w:szCs w:val="22"/>
    </w:rPr>
  </w:style>
  <w:style w:type="paragraph" w:customStyle="1" w:styleId="8B6C70EBAB3240F9BB5B788C063EF3D1">
    <w:name w:val="8B6C70EBAB3240F9BB5B788C063EF3D1"/>
    <w:qFormat/>
    <w:rPr>
      <w:sz w:val="22"/>
      <w:szCs w:val="22"/>
    </w:rPr>
  </w:style>
  <w:style w:type="paragraph" w:customStyle="1" w:styleId="224B230EE8954C4B87D8DF6707ED414C">
    <w:name w:val="224B230EE8954C4B87D8DF6707ED414C"/>
    <w:rsid w:val="00FE4C02"/>
    <w:rPr>
      <w:sz w:val="22"/>
      <w:szCs w:val="22"/>
    </w:rPr>
  </w:style>
  <w:style w:type="paragraph" w:customStyle="1" w:styleId="C90D125660D347169424B95150E87A40">
    <w:name w:val="C90D125660D347169424B95150E87A40"/>
    <w:rsid w:val="00FE4C02"/>
    <w:rPr>
      <w:sz w:val="22"/>
      <w:szCs w:val="22"/>
    </w:rPr>
  </w:style>
  <w:style w:type="paragraph" w:customStyle="1" w:styleId="002F6590B439456FBD03A60E94AEBE6F">
    <w:name w:val="002F6590B439456FBD03A60E94AEBE6F"/>
    <w:rsid w:val="00FE4C02"/>
    <w:rPr>
      <w:sz w:val="22"/>
      <w:szCs w:val="2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6.jpeg"/></Relationships>
</file>

<file path=word/theme/theme1.xml><?xml version="1.0" encoding="utf-8"?>
<a:theme xmlns:a="http://schemas.openxmlformats.org/drawingml/2006/main" name="Report">
  <a:themeElements>
    <a:clrScheme name="Custom 50">
      <a:dk1>
        <a:srgbClr val="0F0F3F"/>
      </a:dk1>
      <a:lt1>
        <a:sysClr val="window" lastClr="FFFFFF"/>
      </a:lt1>
      <a:dk2>
        <a:srgbClr val="292561"/>
      </a:dk2>
      <a:lt2>
        <a:srgbClr val="F2F2F2"/>
      </a:lt2>
      <a:accent1>
        <a:srgbClr val="0189F9"/>
      </a:accent1>
      <a:accent2>
        <a:srgbClr val="293B90"/>
      </a:accent2>
      <a:accent3>
        <a:srgbClr val="2664B0"/>
      </a:accent3>
      <a:accent4>
        <a:srgbClr val="5998D2"/>
      </a:accent4>
      <a:accent5>
        <a:srgbClr val="60C5E8"/>
      </a:accent5>
      <a:accent6>
        <a:srgbClr val="2664B0"/>
      </a:accent6>
      <a:hlink>
        <a:srgbClr val="60C5E8"/>
      </a:hlink>
      <a:folHlink>
        <a:srgbClr val="60C5E8"/>
      </a:folHlink>
    </a:clrScheme>
    <a:fontScheme name="Custom 4">
      <a:majorFont>
        <a:latin typeface="Gill Sans MT"/>
        <a:ea typeface=""/>
        <a:cs typeface=""/>
      </a:majorFont>
      <a:minorFont>
        <a:latin typeface="Calibri"/>
        <a:ea typeface=""/>
        <a:cs typeface="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451B4D1-020F-4DD3-A5A7-4C13471F51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commercial (conception graphique).dotx</Template>
  <TotalTime>219</TotalTime>
  <Pages>1</Pages>
  <Words>961</Words>
  <Characters>5286</Characters>
  <Application>Microsoft Office Word</Application>
  <DocSecurity>0</DocSecurity>
  <Lines>44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Utilisateur Windows</dc:creator>
  <cp:lastModifiedBy>Paul Moyse</cp:lastModifiedBy>
  <cp:revision>34</cp:revision>
  <cp:lastPrinted>2019-12-21T22:01:00Z</cp:lastPrinted>
  <dcterms:created xsi:type="dcterms:W3CDTF">2019-12-20T14:20:00Z</dcterms:created>
  <dcterms:modified xsi:type="dcterms:W3CDTF">2019-12-21T22:02:00Z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1036-10.1.0.6757</vt:lpwstr>
  </property>
</Properties>
</file>